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79DB" w14:textId="464D2AAF" w:rsidR="00F803FD" w:rsidRDefault="00F803FD" w:rsidP="008348D2">
      <w:pPr>
        <w:pStyle w:val="Heading1"/>
      </w:pPr>
      <w:r>
        <w:t>Introduction</w:t>
      </w:r>
    </w:p>
    <w:p w14:paraId="7FF05C6C" w14:textId="0F88D099" w:rsidR="00F558D5" w:rsidRDefault="00F558D5" w:rsidP="00F558D5">
      <w:pPr>
        <w:pStyle w:val="Heading2"/>
      </w:pPr>
      <w:r>
        <w:t>Project summary</w:t>
      </w:r>
    </w:p>
    <w:p w14:paraId="270BDA21" w14:textId="4D29DDB7" w:rsidR="008924BC" w:rsidRDefault="00F558D5" w:rsidP="00775469">
      <w:r>
        <w:t xml:space="preserve">As part of the UNSW Canberra City Vision, the </w:t>
      </w:r>
      <w:r w:rsidR="001470B3">
        <w:t>university is seeking to expand its presence in through the establishment of a new multi-precinct campus in Reid, Canberra</w:t>
      </w:r>
      <w:r w:rsidR="00E80138">
        <w:t xml:space="preserve">. The </w:t>
      </w:r>
      <w:r w:rsidR="00A4202F">
        <w:t>proposed</w:t>
      </w:r>
      <w:r w:rsidR="00E80138">
        <w:t xml:space="preserve"> site </w:t>
      </w:r>
      <w:r w:rsidR="009971C3">
        <w:t xml:space="preserve">is situated inside </w:t>
      </w:r>
      <w:r w:rsidR="00E80138">
        <w:t>Canberra’s CBD</w:t>
      </w:r>
      <w:r w:rsidR="00CE33BD">
        <w:t xml:space="preserve"> </w:t>
      </w:r>
      <w:r w:rsidR="00A4202F">
        <w:t>and</w:t>
      </w:r>
      <w:r w:rsidR="00CE33BD">
        <w:t xml:space="preserve"> </w:t>
      </w:r>
      <w:r w:rsidR="009971C3">
        <w:t>within proximity</w:t>
      </w:r>
      <w:r w:rsidR="00CE33BD">
        <w:t xml:space="preserve"> the </w:t>
      </w:r>
      <w:r w:rsidR="00A4202F">
        <w:t>P</w:t>
      </w:r>
      <w:r w:rsidR="00CE33BD">
        <w:t xml:space="preserve">arliamentary </w:t>
      </w:r>
      <w:r w:rsidR="00A4202F">
        <w:t>T</w:t>
      </w:r>
      <w:r w:rsidR="00CE33BD">
        <w:t>riangle, as such the transport network that will service th</w:t>
      </w:r>
      <w:r w:rsidR="00A4202F">
        <w:t xml:space="preserve">e site is already prone to high levels of congestion during peak periods. </w:t>
      </w:r>
      <w:r w:rsidR="008924BC">
        <w:t>The aim of this project is to estimate future demand for parking spaces</w:t>
      </w:r>
      <w:r w:rsidR="008924BC">
        <w:t>.</w:t>
      </w:r>
    </w:p>
    <w:p w14:paraId="7E66BAA5" w14:textId="7E2DE9D2" w:rsidR="009F3EC8" w:rsidRPr="009F3EC8" w:rsidRDefault="00E7175B" w:rsidP="006E252D">
      <w:r>
        <w:t xml:space="preserve">The </w:t>
      </w:r>
      <w:r w:rsidR="00CC423E">
        <w:t>development will include designated car parks, however</w:t>
      </w:r>
      <w:r w:rsidR="00006C64">
        <w:t xml:space="preserve"> the number of spaces required </w:t>
      </w:r>
      <w:r w:rsidR="0068575E">
        <w:t>will depend</w:t>
      </w:r>
      <w:r w:rsidR="00006C64">
        <w:t xml:space="preserve"> what alternatives are available to commuters. </w:t>
      </w:r>
      <w:r w:rsidR="0068575E">
        <w:t>As part of the proposal the university is considering the following three options</w:t>
      </w:r>
      <w:r w:rsidR="009F3EC8">
        <w:t>,</w:t>
      </w:r>
    </w:p>
    <w:p w14:paraId="6B4A9260" w14:textId="234BE545" w:rsidR="00FE20A2" w:rsidRPr="00FE20A2" w:rsidRDefault="00FE20A2" w:rsidP="006E252D">
      <w:pPr>
        <w:pStyle w:val="Heading4"/>
        <w:ind w:firstLine="0"/>
      </w:pPr>
      <w:r w:rsidRPr="00FE20A2">
        <w:t>Free parking</w:t>
      </w:r>
    </w:p>
    <w:p w14:paraId="6EB3D012" w14:textId="4E5251C5" w:rsidR="0068575E" w:rsidRDefault="0068575E" w:rsidP="009E0AB1">
      <w:r>
        <w:t xml:space="preserve">Parking facilities at the nearby ADFA </w:t>
      </w:r>
      <w:r w:rsidR="000830C1">
        <w:t>C</w:t>
      </w:r>
      <w:r>
        <w:t xml:space="preserve">ampus are currently free for all staff and students. </w:t>
      </w:r>
      <w:r w:rsidR="009E0AB1">
        <w:t>Under this proposal, parking would be free for the new Reid campus in order to</w:t>
      </w:r>
      <w:r>
        <w:t xml:space="preserve"> maintain fairness</w:t>
      </w:r>
      <w:r w:rsidR="009E0AB1">
        <w:t>.</w:t>
      </w:r>
    </w:p>
    <w:p w14:paraId="59181BC7" w14:textId="6C1FEB81" w:rsidR="00FE20A2" w:rsidRDefault="00FE20A2" w:rsidP="006E252D">
      <w:pPr>
        <w:pStyle w:val="Heading4"/>
        <w:ind w:firstLine="0"/>
      </w:pPr>
      <w:r w:rsidRPr="00FE20A2">
        <w:t>Flat-rate parking</w:t>
      </w:r>
    </w:p>
    <w:p w14:paraId="62D3CD0B" w14:textId="4007C7DC" w:rsidR="00FE20A2" w:rsidRDefault="0035604F" w:rsidP="006E252D">
      <w:r>
        <w:t>This</w:t>
      </w:r>
      <w:r w:rsidR="00E37716">
        <w:t xml:space="preserve"> proposal </w:t>
      </w:r>
      <w:r w:rsidR="00A81779">
        <w:t>attempts</w:t>
      </w:r>
      <w:r w:rsidR="00E37716">
        <w:t xml:space="preserve"> to</w:t>
      </w:r>
      <w:r>
        <w:t xml:space="preserve"> discourage private car use by</w:t>
      </w:r>
      <w:r w:rsidR="009F3EC8">
        <w:t xml:space="preserve"> charg</w:t>
      </w:r>
      <w:r>
        <w:t>ing</w:t>
      </w:r>
      <w:r w:rsidR="009F3EC8">
        <w:t xml:space="preserve"> </w:t>
      </w:r>
      <w:r w:rsidR="00E37716">
        <w:t xml:space="preserve">commuters </w:t>
      </w:r>
      <w:r w:rsidR="009F3EC8">
        <w:t xml:space="preserve">a </w:t>
      </w:r>
      <w:r>
        <w:t>daily</w:t>
      </w:r>
      <w:r w:rsidR="009F3EC8">
        <w:t xml:space="preserve"> flat rate</w:t>
      </w:r>
      <w:r>
        <w:t xml:space="preserve"> of $5.00</w:t>
      </w:r>
      <w:r w:rsidR="009F3EC8">
        <w:t xml:space="preserve"> per </w:t>
      </w:r>
      <w:r>
        <w:t>a parking space</w:t>
      </w:r>
      <w:r w:rsidR="009F3EC8">
        <w:t xml:space="preserve">. </w:t>
      </w:r>
      <w:r w:rsidR="00607FE0">
        <w:t>Fewer</w:t>
      </w:r>
      <w:r>
        <w:t xml:space="preserve"> parking</w:t>
      </w:r>
      <w:r w:rsidR="00607FE0">
        <w:t xml:space="preserve"> spaces would be required</w:t>
      </w:r>
      <w:r>
        <w:t xml:space="preserve">, </w:t>
      </w:r>
      <w:r w:rsidR="00A82267">
        <w:t xml:space="preserve">and </w:t>
      </w:r>
      <w:r>
        <w:t xml:space="preserve">in turn </w:t>
      </w:r>
      <w:r w:rsidR="00BE31EC">
        <w:t>generat</w:t>
      </w:r>
      <w:r w:rsidR="00A82267">
        <w:t>e</w:t>
      </w:r>
      <w:r w:rsidR="00BE31EC">
        <w:t xml:space="preserve"> </w:t>
      </w:r>
      <w:r w:rsidR="00607FE0">
        <w:t xml:space="preserve">less </w:t>
      </w:r>
      <w:r w:rsidR="00BE31EC">
        <w:t>additional</w:t>
      </w:r>
      <w:r w:rsidR="00607FE0">
        <w:t xml:space="preserve"> congestion. </w:t>
      </w:r>
      <w:r w:rsidR="008A47F8">
        <w:t>T</w:t>
      </w:r>
      <w:r w:rsidR="00607FE0">
        <w:t>he income stream would</w:t>
      </w:r>
      <w:r w:rsidR="008A47F8">
        <w:t xml:space="preserve"> (presumably)</w:t>
      </w:r>
      <w:r w:rsidR="00607FE0">
        <w:t xml:space="preserve"> be reinvested into providing efficient transport alternatives (such as on demand transport).</w:t>
      </w:r>
    </w:p>
    <w:p w14:paraId="01010F22" w14:textId="57F798EC" w:rsidR="00FE20A2" w:rsidRDefault="00FE20A2" w:rsidP="006E252D">
      <w:pPr>
        <w:pStyle w:val="Heading4"/>
        <w:ind w:firstLine="0"/>
      </w:pPr>
      <w:r w:rsidRPr="00FE20A2">
        <w:t>On</w:t>
      </w:r>
      <w:r w:rsidR="00E37716">
        <w:t xml:space="preserve"> D</w:t>
      </w:r>
      <w:r w:rsidRPr="00FE20A2">
        <w:t xml:space="preserve">emand </w:t>
      </w:r>
      <w:r w:rsidR="00E37716">
        <w:t>T</w:t>
      </w:r>
      <w:r w:rsidRPr="00FE20A2">
        <w:t>ransport</w:t>
      </w:r>
    </w:p>
    <w:p w14:paraId="34F7C53D" w14:textId="5FA7A7CB" w:rsidR="000830C1" w:rsidRDefault="00E37716" w:rsidP="00504E6F">
      <w:r>
        <w:t xml:space="preserve">On Demand Transport (ODT) is a flexible public transport service designed to improve connections to transport hubs, town centres and other institutions. This proposal </w:t>
      </w:r>
      <w:r w:rsidR="000830C1">
        <w:t>looks to provide ODT for the new Reid Campus.</w:t>
      </w:r>
    </w:p>
    <w:p w14:paraId="68483DE9" w14:textId="79D5CAE7" w:rsidR="008924BC" w:rsidRDefault="00301F9D" w:rsidP="00775469">
      <w:r>
        <w:t>The aim of this project is</w:t>
      </w:r>
      <w:r w:rsidR="00A81779">
        <w:t xml:space="preserve"> </w:t>
      </w:r>
      <w:r>
        <w:t xml:space="preserve">to estimate </w:t>
      </w:r>
      <w:r w:rsidR="00A81779">
        <w:t xml:space="preserve">future demand for parking spaces in each of the above three </w:t>
      </w:r>
      <w:r>
        <w:t>proposals</w:t>
      </w:r>
      <w:r w:rsidR="00A81779">
        <w:t>.</w:t>
      </w:r>
      <w:r w:rsidR="00135105">
        <w:t xml:space="preserve"> </w:t>
      </w:r>
    </w:p>
    <w:p w14:paraId="66D211EF" w14:textId="5120BEE6" w:rsidR="00F558D5" w:rsidRDefault="00F558D5" w:rsidP="00F558D5">
      <w:pPr>
        <w:pStyle w:val="Heading2"/>
      </w:pPr>
      <w:r>
        <w:t>Progress report</w:t>
      </w:r>
    </w:p>
    <w:p w14:paraId="6E7F6100" w14:textId="5FAA4AF2" w:rsidR="00F803FD" w:rsidRDefault="00607FE0" w:rsidP="00062612">
      <w:pPr>
        <w:rPr>
          <w:color w:val="FF0000"/>
        </w:rPr>
      </w:pPr>
      <w:r w:rsidRPr="00595C3D">
        <w:rPr>
          <w:color w:val="FF0000"/>
        </w:rPr>
        <w:t>Discuss</w:t>
      </w:r>
      <w:r w:rsidR="0064514F" w:rsidRPr="00595C3D">
        <w:rPr>
          <w:color w:val="FF0000"/>
        </w:rPr>
        <w:t xml:space="preserve"> progress made (1 paragraph)</w:t>
      </w:r>
    </w:p>
    <w:p w14:paraId="230A114A" w14:textId="0EAF3700" w:rsidR="00595C3D" w:rsidRDefault="00595C3D" w:rsidP="00595C3D">
      <w:pPr>
        <w:pStyle w:val="ListParagraph"/>
        <w:numPr>
          <w:ilvl w:val="0"/>
          <w:numId w:val="21"/>
        </w:numPr>
        <w:rPr>
          <w:color w:val="FF0000"/>
        </w:rPr>
      </w:pPr>
      <w:r>
        <w:rPr>
          <w:color w:val="FF0000"/>
        </w:rPr>
        <w:t>Identified useful data</w:t>
      </w:r>
    </w:p>
    <w:p w14:paraId="72DDB42B" w14:textId="2C8E3D70" w:rsidR="00595C3D" w:rsidRDefault="00595C3D" w:rsidP="00595C3D">
      <w:pPr>
        <w:pStyle w:val="ListParagraph"/>
        <w:numPr>
          <w:ilvl w:val="0"/>
          <w:numId w:val="21"/>
        </w:numPr>
        <w:rPr>
          <w:color w:val="FF0000"/>
        </w:rPr>
      </w:pPr>
      <w:r>
        <w:rPr>
          <w:color w:val="FF0000"/>
        </w:rPr>
        <w:t>Drawn links between</w:t>
      </w:r>
      <w:r w:rsidR="004862B1">
        <w:rPr>
          <w:color w:val="FF0000"/>
        </w:rPr>
        <w:t xml:space="preserve"> useful</w:t>
      </w:r>
      <w:r>
        <w:rPr>
          <w:color w:val="FF0000"/>
        </w:rPr>
        <w:t xml:space="preserve"> </w:t>
      </w:r>
      <w:r w:rsidR="004862B1">
        <w:rPr>
          <w:color w:val="FF0000"/>
        </w:rPr>
        <w:t>data</w:t>
      </w:r>
    </w:p>
    <w:p w14:paraId="5C287420" w14:textId="67D7AD41" w:rsidR="00595C3D" w:rsidRDefault="00595C3D" w:rsidP="00595C3D">
      <w:pPr>
        <w:pStyle w:val="ListParagraph"/>
        <w:numPr>
          <w:ilvl w:val="0"/>
          <w:numId w:val="21"/>
        </w:numPr>
        <w:rPr>
          <w:color w:val="FF0000"/>
        </w:rPr>
      </w:pPr>
      <w:r>
        <w:rPr>
          <w:color w:val="FF0000"/>
        </w:rPr>
        <w:t>Created model</w:t>
      </w:r>
    </w:p>
    <w:p w14:paraId="581E7FF6" w14:textId="16B9C94D" w:rsidR="004862B1" w:rsidRDefault="004862B1" w:rsidP="00595C3D">
      <w:pPr>
        <w:pStyle w:val="ListParagraph"/>
        <w:numPr>
          <w:ilvl w:val="0"/>
          <w:numId w:val="21"/>
        </w:numPr>
        <w:rPr>
          <w:color w:val="FF0000"/>
        </w:rPr>
      </w:pPr>
      <w:r>
        <w:rPr>
          <w:color w:val="FF0000"/>
        </w:rPr>
        <w:lastRenderedPageBreak/>
        <w:t>Defined parameters</w:t>
      </w:r>
    </w:p>
    <w:p w14:paraId="59068CA9" w14:textId="61D02CAC" w:rsidR="00595C3D" w:rsidRDefault="00595C3D" w:rsidP="00595C3D">
      <w:pPr>
        <w:pStyle w:val="ListParagraph"/>
        <w:numPr>
          <w:ilvl w:val="0"/>
          <w:numId w:val="21"/>
        </w:numPr>
        <w:rPr>
          <w:color w:val="FF0000"/>
        </w:rPr>
      </w:pPr>
      <w:r>
        <w:rPr>
          <w:color w:val="FF0000"/>
        </w:rPr>
        <w:t xml:space="preserve">Coded </w:t>
      </w:r>
      <w:r w:rsidR="004862B1">
        <w:rPr>
          <w:color w:val="FF0000"/>
        </w:rPr>
        <w:t>a prototype</w:t>
      </w:r>
      <w:r>
        <w:rPr>
          <w:color w:val="FF0000"/>
        </w:rPr>
        <w:t xml:space="preserve"> and have started to feed it data</w:t>
      </w:r>
    </w:p>
    <w:p w14:paraId="0A4E9CA0" w14:textId="051F46A5" w:rsidR="004862B1" w:rsidRPr="00595C3D" w:rsidRDefault="004862B1" w:rsidP="00595C3D">
      <w:pPr>
        <w:pStyle w:val="ListParagraph"/>
        <w:numPr>
          <w:ilvl w:val="0"/>
          <w:numId w:val="21"/>
        </w:numPr>
        <w:rPr>
          <w:color w:val="FF0000"/>
        </w:rPr>
      </w:pPr>
      <w:r>
        <w:rPr>
          <w:color w:val="FF0000"/>
        </w:rPr>
        <w:t xml:space="preserve">Started working on evaluation criteria to </w:t>
      </w:r>
      <w:r w:rsidR="00D366BF">
        <w:rPr>
          <w:color w:val="FF0000"/>
        </w:rPr>
        <w:t>assess</w:t>
      </w:r>
      <w:r>
        <w:rPr>
          <w:color w:val="FF0000"/>
        </w:rPr>
        <w:t xml:space="preserve"> model outputs</w:t>
      </w:r>
    </w:p>
    <w:p w14:paraId="4F897FB8" w14:textId="63EA5857" w:rsidR="00F803FD" w:rsidRDefault="00EC38EC" w:rsidP="0064514F">
      <w:pPr>
        <w:pStyle w:val="Heading1"/>
      </w:pPr>
      <w:r>
        <w:t>Modelling Framework</w:t>
      </w:r>
    </w:p>
    <w:p w14:paraId="24ADD3B4" w14:textId="388CE469" w:rsidR="00EB2E1D" w:rsidRDefault="00EB2E1D" w:rsidP="00ED7DDF">
      <w:pPr>
        <w:ind w:firstLine="0"/>
      </w:pPr>
      <w:r>
        <w:t xml:space="preserve">We </w:t>
      </w:r>
      <w:r w:rsidR="00397E74">
        <w:t xml:space="preserve">chose </w:t>
      </w:r>
      <w:r w:rsidR="00ED7DDF">
        <w:t xml:space="preserve">to adapt </w:t>
      </w:r>
      <w:r w:rsidR="003138CE">
        <w:t>the first three steps</w:t>
      </w:r>
      <w:r>
        <w:t xml:space="preserve"> standard four step travel demand model</w:t>
      </w:r>
      <w:r w:rsidR="00397E74">
        <w:t>, mainly for its simplicity,</w:t>
      </w:r>
      <w:r>
        <w:t xml:space="preserve"> to forecast the required number of parking spaces. </w:t>
      </w:r>
      <w:r w:rsidR="003138CE">
        <w:t>In this case, the fourth step can be ignored since we are not concerned about route congestion when designing a car park (at least not yet).</w:t>
      </w:r>
      <w:r w:rsidR="00397E74">
        <w:t xml:space="preserve"> </w:t>
      </w:r>
    </w:p>
    <w:p w14:paraId="3924600A" w14:textId="77777777" w:rsidR="00AB3D2A" w:rsidRDefault="00AB3D2A" w:rsidP="00AB3D2A">
      <w:pPr>
        <w:pStyle w:val="Heading2"/>
      </w:pPr>
      <w:r>
        <w:t>Relevant sample data</w:t>
      </w:r>
    </w:p>
    <w:p w14:paraId="438532A7" w14:textId="77777777" w:rsidR="00AB3D2A" w:rsidRPr="00775469" w:rsidRDefault="00AB3D2A" w:rsidP="00AB3D2A">
      <w:pPr>
        <w:pStyle w:val="Firstparagraph"/>
        <w:rPr>
          <w:color w:val="FF0000"/>
        </w:rPr>
      </w:pPr>
      <w:r>
        <w:rPr>
          <w:color w:val="FF0000"/>
        </w:rPr>
        <w:t>What can we learn/take from this that can be fed into our model?</w:t>
      </w:r>
    </w:p>
    <w:p w14:paraId="67F51465" w14:textId="77777777" w:rsidR="00AB3D2A" w:rsidRDefault="00AB3D2A" w:rsidP="00AB3D2A">
      <w:pPr>
        <w:pStyle w:val="Firstparagraph"/>
      </w:pPr>
      <w:r w:rsidRPr="00A254E0">
        <w:rPr>
          <w:b/>
          <w:bCs/>
        </w:rPr>
        <w:t>Student</w:t>
      </w:r>
      <w:r>
        <w:t xml:space="preserve"> - currently enrolled in the course</w:t>
      </w:r>
    </w:p>
    <w:p w14:paraId="401C5DD4" w14:textId="77777777" w:rsidR="00AB3D2A" w:rsidRDefault="00AB3D2A" w:rsidP="00AB3D2A">
      <w:pPr>
        <w:pStyle w:val="Firstparagraph"/>
      </w:pPr>
      <w:r>
        <w:t xml:space="preserve">    </w:t>
      </w:r>
      <w:r w:rsidRPr="00A254E0">
        <w:rPr>
          <w:b/>
          <w:bCs/>
        </w:rPr>
        <w:t>ID</w:t>
      </w:r>
      <w:r>
        <w:t>: The identification of each individual student</w:t>
      </w:r>
    </w:p>
    <w:p w14:paraId="1B486084" w14:textId="77777777" w:rsidR="00AB3D2A" w:rsidRDefault="00AB3D2A" w:rsidP="00AB3D2A">
      <w:pPr>
        <w:pStyle w:val="Firstparagraph"/>
      </w:pPr>
      <w:r>
        <w:t xml:space="preserve">    </w:t>
      </w:r>
      <w:r w:rsidRPr="00A254E0">
        <w:rPr>
          <w:b/>
          <w:bCs/>
        </w:rPr>
        <w:t>Career</w:t>
      </w:r>
      <w:r>
        <w:t>: Which academic level are they at</w:t>
      </w:r>
    </w:p>
    <w:p w14:paraId="42AB5AE8" w14:textId="77777777" w:rsidR="00AB3D2A" w:rsidRDefault="00AB3D2A" w:rsidP="00AB3D2A">
      <w:pPr>
        <w:pStyle w:val="Firstparagraph"/>
      </w:pPr>
      <w:r>
        <w:t xml:space="preserve">    </w:t>
      </w:r>
      <w:r w:rsidRPr="00A254E0">
        <w:rPr>
          <w:b/>
          <w:bCs/>
        </w:rPr>
        <w:t>Gender</w:t>
      </w:r>
      <w:r>
        <w:t>: The gender of the student (either male or female)</w:t>
      </w:r>
    </w:p>
    <w:p w14:paraId="42CB3D8A" w14:textId="77777777" w:rsidR="00AB3D2A" w:rsidRPr="00A254E0" w:rsidRDefault="00AB3D2A" w:rsidP="00AB3D2A">
      <w:pPr>
        <w:pStyle w:val="Firstparagraph"/>
        <w:rPr>
          <w:strike/>
        </w:rPr>
      </w:pPr>
      <w:r>
        <w:t xml:space="preserve">    </w:t>
      </w:r>
      <w:r w:rsidRPr="00A254E0">
        <w:rPr>
          <w:b/>
          <w:bCs/>
          <w:strike/>
        </w:rPr>
        <w:t>Admit Term</w:t>
      </w:r>
      <w:r w:rsidRPr="00A254E0">
        <w:rPr>
          <w:strike/>
        </w:rPr>
        <w:t>: When the student started their program</w:t>
      </w:r>
    </w:p>
    <w:p w14:paraId="0A04A703" w14:textId="77777777" w:rsidR="00AB3D2A" w:rsidRDefault="00AB3D2A" w:rsidP="00AB3D2A">
      <w:pPr>
        <w:pStyle w:val="Firstparagraph"/>
      </w:pPr>
      <w:r>
        <w:t xml:space="preserve">    </w:t>
      </w:r>
      <w:r w:rsidRPr="00A254E0">
        <w:rPr>
          <w:b/>
          <w:bCs/>
        </w:rPr>
        <w:t>School</w:t>
      </w:r>
      <w:r>
        <w:t>: What type of degree the student is studying</w:t>
      </w:r>
    </w:p>
    <w:p w14:paraId="6F87C354" w14:textId="77777777" w:rsidR="00AB3D2A" w:rsidRDefault="00AB3D2A" w:rsidP="00AB3D2A">
      <w:pPr>
        <w:pStyle w:val="Firstparagraph"/>
      </w:pPr>
      <w:r>
        <w:t xml:space="preserve">    </w:t>
      </w:r>
      <w:r w:rsidRPr="00A254E0">
        <w:rPr>
          <w:b/>
          <w:bCs/>
        </w:rPr>
        <w:t>Day</w:t>
      </w:r>
      <w:r>
        <w:t>: Day of the week the student is exiting/entering</w:t>
      </w:r>
    </w:p>
    <w:p w14:paraId="465D51EB" w14:textId="77777777" w:rsidR="00AB3D2A" w:rsidRDefault="00AB3D2A" w:rsidP="00AB3D2A">
      <w:pPr>
        <w:pStyle w:val="Firstparagraph"/>
      </w:pPr>
      <w:r>
        <w:t xml:space="preserve">    </w:t>
      </w:r>
      <w:r w:rsidRPr="00A254E0">
        <w:rPr>
          <w:b/>
          <w:bCs/>
        </w:rPr>
        <w:t>Entrance/Exit</w:t>
      </w:r>
      <w:r>
        <w:t>: Time when the student is exiting/entering</w:t>
      </w:r>
    </w:p>
    <w:p w14:paraId="051C8D80" w14:textId="77777777" w:rsidR="00AB3D2A" w:rsidRDefault="00AB3D2A" w:rsidP="00AB3D2A">
      <w:pPr>
        <w:pStyle w:val="Firstparagraph"/>
      </w:pPr>
      <w:r w:rsidRPr="00A254E0">
        <w:rPr>
          <w:b/>
          <w:bCs/>
        </w:rPr>
        <w:t>Staff</w:t>
      </w:r>
      <w:r>
        <w:t xml:space="preserve"> - currently working at the university</w:t>
      </w:r>
    </w:p>
    <w:p w14:paraId="336D14E8" w14:textId="77777777" w:rsidR="00AB3D2A" w:rsidRDefault="00AB3D2A" w:rsidP="00AB3D2A">
      <w:pPr>
        <w:pStyle w:val="Firstparagraph"/>
      </w:pPr>
      <w:r>
        <w:t xml:space="preserve">    </w:t>
      </w:r>
      <w:r w:rsidRPr="00A254E0">
        <w:rPr>
          <w:b/>
          <w:bCs/>
        </w:rPr>
        <w:t>ID</w:t>
      </w:r>
      <w:r>
        <w:t>: The identification of each individual staff member</w:t>
      </w:r>
    </w:p>
    <w:p w14:paraId="7AC7E4F7" w14:textId="77777777" w:rsidR="00AB3D2A" w:rsidRDefault="00AB3D2A" w:rsidP="00AB3D2A">
      <w:pPr>
        <w:pStyle w:val="Firstparagraph"/>
      </w:pPr>
      <w:r>
        <w:t xml:space="preserve">    </w:t>
      </w:r>
      <w:r w:rsidRPr="00A254E0">
        <w:rPr>
          <w:b/>
          <w:bCs/>
        </w:rPr>
        <w:t>Job Title</w:t>
      </w:r>
      <w:r>
        <w:t>: What role is the staff member fulling</w:t>
      </w:r>
    </w:p>
    <w:p w14:paraId="61A7CC04" w14:textId="77777777" w:rsidR="00AB3D2A" w:rsidRDefault="00AB3D2A" w:rsidP="00AB3D2A">
      <w:pPr>
        <w:pStyle w:val="Firstparagraph"/>
      </w:pPr>
      <w:r>
        <w:t xml:space="preserve">    </w:t>
      </w:r>
      <w:r w:rsidRPr="00A254E0">
        <w:rPr>
          <w:b/>
          <w:bCs/>
        </w:rPr>
        <w:t>Full/Part Time</w:t>
      </w:r>
      <w:r>
        <w:t>: whether the staff member is working full/part time</w:t>
      </w:r>
    </w:p>
    <w:p w14:paraId="7D4AB20E" w14:textId="77777777" w:rsidR="00AB3D2A" w:rsidRPr="00A254E0" w:rsidRDefault="00AB3D2A" w:rsidP="00AB3D2A">
      <w:pPr>
        <w:pStyle w:val="Firstparagraph"/>
        <w:rPr>
          <w:strike/>
        </w:rPr>
      </w:pPr>
      <w:r>
        <w:t xml:space="preserve">    </w:t>
      </w:r>
      <w:r w:rsidRPr="00A254E0">
        <w:rPr>
          <w:b/>
          <w:bCs/>
          <w:strike/>
        </w:rPr>
        <w:t>Position Title</w:t>
      </w:r>
      <w:r w:rsidRPr="00A254E0">
        <w:rPr>
          <w:strike/>
        </w:rPr>
        <w:t>: The Specific roll of each staff member</w:t>
      </w:r>
    </w:p>
    <w:p w14:paraId="359DC5E9" w14:textId="77777777" w:rsidR="00AB3D2A" w:rsidRDefault="00AB3D2A" w:rsidP="00AB3D2A">
      <w:pPr>
        <w:pStyle w:val="Firstparagraph"/>
      </w:pPr>
      <w:r>
        <w:t xml:space="preserve">    </w:t>
      </w:r>
      <w:r w:rsidRPr="00A254E0">
        <w:rPr>
          <w:b/>
          <w:bCs/>
        </w:rPr>
        <w:t>Level</w:t>
      </w:r>
      <w:r>
        <w:t>: the employment level according to the contract</w:t>
      </w:r>
    </w:p>
    <w:p w14:paraId="00BE5B2F" w14:textId="77777777" w:rsidR="00AB3D2A" w:rsidRDefault="00AB3D2A" w:rsidP="00AB3D2A">
      <w:pPr>
        <w:pStyle w:val="Firstparagraph"/>
      </w:pPr>
      <w:r>
        <w:t xml:space="preserve">    </w:t>
      </w:r>
      <w:r w:rsidRPr="00A254E0">
        <w:rPr>
          <w:b/>
          <w:bCs/>
        </w:rPr>
        <w:t>School</w:t>
      </w:r>
      <w:r>
        <w:t>: What type of degree the staff member is working with</w:t>
      </w:r>
    </w:p>
    <w:p w14:paraId="21BCBDE4" w14:textId="77777777" w:rsidR="00AB3D2A" w:rsidRDefault="00AB3D2A" w:rsidP="00AB3D2A">
      <w:pPr>
        <w:pStyle w:val="Firstparagraph"/>
      </w:pPr>
      <w:r>
        <w:t xml:space="preserve">    </w:t>
      </w:r>
      <w:r w:rsidRPr="00A254E0">
        <w:rPr>
          <w:b/>
          <w:bCs/>
        </w:rPr>
        <w:t>Day</w:t>
      </w:r>
      <w:r>
        <w:t xml:space="preserve"> of the week the staff member is exiting/entering</w:t>
      </w:r>
    </w:p>
    <w:p w14:paraId="60CDA6EC" w14:textId="77777777" w:rsidR="00AB3D2A" w:rsidRDefault="00AB3D2A" w:rsidP="00AB3D2A">
      <w:pPr>
        <w:pStyle w:val="Firstparagraph"/>
      </w:pPr>
      <w:r>
        <w:t xml:space="preserve">    </w:t>
      </w:r>
      <w:r w:rsidRPr="00A254E0">
        <w:rPr>
          <w:b/>
          <w:bCs/>
        </w:rPr>
        <w:t>Entrance/Exit</w:t>
      </w:r>
      <w:r>
        <w:t>: Time when the staff member is exiting/entering</w:t>
      </w:r>
    </w:p>
    <w:p w14:paraId="4C89A1EF" w14:textId="77777777" w:rsidR="00AB3D2A" w:rsidRDefault="00AB3D2A" w:rsidP="00AB3D2A">
      <w:pPr>
        <w:pStyle w:val="Firstparagraph"/>
      </w:pPr>
      <w:r w:rsidRPr="00A254E0">
        <w:rPr>
          <w:b/>
          <w:bCs/>
        </w:rPr>
        <w:t>Free Parking</w:t>
      </w:r>
      <w:r>
        <w:t>: Establishing free parking areas for the campus</w:t>
      </w:r>
    </w:p>
    <w:p w14:paraId="57162916" w14:textId="77777777" w:rsidR="00AB3D2A" w:rsidRDefault="00AB3D2A" w:rsidP="00AB3D2A">
      <w:pPr>
        <w:pStyle w:val="Firstparagraph"/>
      </w:pPr>
      <w:r w:rsidRPr="00A254E0">
        <w:rPr>
          <w:b/>
          <w:bCs/>
        </w:rPr>
        <w:t>Active mode of Transport</w:t>
      </w:r>
      <w:r>
        <w:t>: walking or cycling to finial destination</w:t>
      </w:r>
    </w:p>
    <w:p w14:paraId="083313FA" w14:textId="77777777" w:rsidR="00AB3D2A" w:rsidRDefault="00AB3D2A" w:rsidP="00AB3D2A">
      <w:pPr>
        <w:pStyle w:val="Firstparagraph"/>
      </w:pPr>
      <w:r w:rsidRPr="00A254E0">
        <w:rPr>
          <w:b/>
          <w:bCs/>
        </w:rPr>
        <w:t>Parking Pricing</w:t>
      </w:r>
      <w:r>
        <w:t>: Establishing paid parking which will be a daily flat rate of $5 per entry</w:t>
      </w:r>
    </w:p>
    <w:p w14:paraId="2A920F46" w14:textId="77777777" w:rsidR="00AB3D2A" w:rsidRDefault="00AB3D2A" w:rsidP="00AB3D2A">
      <w:pPr>
        <w:pStyle w:val="Firstparagraph"/>
      </w:pPr>
      <w:r w:rsidRPr="00313952">
        <w:rPr>
          <w:b/>
          <w:bCs/>
        </w:rPr>
        <w:lastRenderedPageBreak/>
        <w:t>OnDemand Transport (ODT)</w:t>
      </w:r>
      <w:r>
        <w:t>: A flexible public transport service which aims to improve connections to transport hubs and popular destinations. The cost is covered by selling tickets at 50% higher than traditional public transport.</w:t>
      </w:r>
    </w:p>
    <w:p w14:paraId="4060C5C6" w14:textId="77777777" w:rsidR="00AB3D2A" w:rsidRDefault="00AB3D2A" w:rsidP="00AB3D2A">
      <w:pPr>
        <w:pStyle w:val="Firstparagraph"/>
      </w:pPr>
      <w:r w:rsidRPr="00313952">
        <w:rPr>
          <w:b/>
          <w:bCs/>
        </w:rPr>
        <w:t>Time</w:t>
      </w:r>
      <w:r>
        <w:t>: time taken to reach end destination (either university or home)</w:t>
      </w:r>
    </w:p>
    <w:p w14:paraId="5B90127F" w14:textId="77777777" w:rsidR="00AB3D2A" w:rsidRDefault="00AB3D2A" w:rsidP="00AB3D2A">
      <w:pPr>
        <w:pStyle w:val="Firstparagraph"/>
      </w:pPr>
      <w:r w:rsidRPr="00313952">
        <w:rPr>
          <w:b/>
          <w:bCs/>
        </w:rPr>
        <w:t>Cost</w:t>
      </w:r>
      <w:r>
        <w:t>: The cost to the end-user</w:t>
      </w:r>
    </w:p>
    <w:p w14:paraId="41227C9C" w14:textId="77777777" w:rsidR="00AB3D2A" w:rsidRDefault="00AB3D2A" w:rsidP="00AB3D2A">
      <w:pPr>
        <w:pStyle w:val="Firstparagraph"/>
      </w:pPr>
      <w:r w:rsidRPr="00313952">
        <w:rPr>
          <w:b/>
          <w:bCs/>
        </w:rPr>
        <w:t>Capital Cost:</w:t>
      </w:r>
      <w:r>
        <w:t xml:space="preserve"> The initial cost to have transport operational</w:t>
      </w:r>
    </w:p>
    <w:p w14:paraId="1023669D" w14:textId="7628B9E3" w:rsidR="00AB3D2A" w:rsidRDefault="00AB3D2A" w:rsidP="00AB3D2A">
      <w:pPr>
        <w:pStyle w:val="Firstparagraph"/>
      </w:pPr>
      <w:r w:rsidRPr="00313952">
        <w:rPr>
          <w:b/>
          <w:bCs/>
        </w:rPr>
        <w:t>Operating Cost:</w:t>
      </w:r>
      <w:r>
        <w:t xml:space="preserve"> The cost to maintain the transport</w:t>
      </w:r>
    </w:p>
    <w:p w14:paraId="4A2E6D2C" w14:textId="7436335A" w:rsidR="00775469" w:rsidRDefault="00775469" w:rsidP="00775469">
      <w:pPr>
        <w:pStyle w:val="Heading2"/>
      </w:pPr>
      <w:r>
        <w:t>High-level flow diagram</w:t>
      </w:r>
    </w:p>
    <w:p w14:paraId="0E810456" w14:textId="11D4F3BB" w:rsidR="00775469" w:rsidRDefault="00775469" w:rsidP="00ED7DDF">
      <w:pPr>
        <w:ind w:firstLine="0"/>
      </w:pPr>
      <w:r>
        <w:rPr>
          <w:noProof/>
        </w:rPr>
        <w:drawing>
          <wp:inline distT="0" distB="0" distL="0" distR="0" wp14:anchorId="6FAE5D41" wp14:editId="44C11322">
            <wp:extent cx="6003178" cy="52707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0068" cy="5294348"/>
                    </a:xfrm>
                    <a:prstGeom prst="rect">
                      <a:avLst/>
                    </a:prstGeom>
                    <a:noFill/>
                    <a:ln>
                      <a:noFill/>
                    </a:ln>
                  </pic:spPr>
                </pic:pic>
              </a:graphicData>
            </a:graphic>
          </wp:inline>
        </w:drawing>
      </w:r>
    </w:p>
    <w:p w14:paraId="39456C1E" w14:textId="7963C51B" w:rsidR="00AB3D2A" w:rsidRDefault="00AB3D2A" w:rsidP="00A254E0">
      <w:pPr>
        <w:pStyle w:val="Heading2"/>
      </w:pPr>
      <w:r>
        <w:lastRenderedPageBreak/>
        <w:t>Trip generation</w:t>
      </w:r>
    </w:p>
    <w:p w14:paraId="038D9765" w14:textId="72482B98" w:rsidR="00AB3D2A" w:rsidRPr="00AB3D2A" w:rsidRDefault="00AB3D2A" w:rsidP="00AB3D2A">
      <w:pPr>
        <w:pStyle w:val="Firstparagraph"/>
        <w:rPr>
          <w:color w:val="FF0000"/>
        </w:rPr>
      </w:pPr>
      <w:r>
        <w:rPr>
          <w:color w:val="FF0000"/>
        </w:rPr>
        <w:t>Insert low level flow here</w:t>
      </w:r>
    </w:p>
    <w:p w14:paraId="682DC056" w14:textId="2402EAE5" w:rsidR="00AB3D2A" w:rsidRDefault="00AB3D2A" w:rsidP="00AB3D2A">
      <w:pPr>
        <w:pStyle w:val="Heading2"/>
      </w:pPr>
      <w:r>
        <w:t xml:space="preserve">Trip </w:t>
      </w:r>
      <w:r>
        <w:t>distribution</w:t>
      </w:r>
    </w:p>
    <w:p w14:paraId="03568E4A" w14:textId="03DBFC65" w:rsidR="00AB3D2A" w:rsidRPr="009B5852" w:rsidRDefault="00424C25" w:rsidP="009B5852">
      <w:pPr>
        <w:pStyle w:val="Firstparagraph"/>
        <w:rPr>
          <w:color w:val="FF0000"/>
        </w:rPr>
      </w:pPr>
      <w:r>
        <w:rPr>
          <w:color w:val="FF0000"/>
        </w:rPr>
        <w:t>Insert low level flow here</w:t>
      </w:r>
    </w:p>
    <w:p w14:paraId="374752BA" w14:textId="4FB92CE1" w:rsidR="00AB3D2A" w:rsidRDefault="00AB3D2A" w:rsidP="00AB3D2A">
      <w:pPr>
        <w:pStyle w:val="Heading2"/>
      </w:pPr>
      <w:r>
        <w:t>Mode choice</w:t>
      </w:r>
    </w:p>
    <w:p w14:paraId="716CD623" w14:textId="224F32C2" w:rsidR="00AB3D2A" w:rsidRPr="00424C25" w:rsidRDefault="00424C25" w:rsidP="00424C25">
      <w:pPr>
        <w:pStyle w:val="Firstparagraph"/>
        <w:rPr>
          <w:color w:val="FF0000"/>
        </w:rPr>
      </w:pPr>
      <w:r>
        <w:rPr>
          <w:color w:val="FF0000"/>
        </w:rPr>
        <w:t>Insert low level flow here</w:t>
      </w:r>
    </w:p>
    <w:p w14:paraId="1C55E117" w14:textId="764B193B" w:rsidR="00EC38EC" w:rsidRDefault="00703830" w:rsidP="00062612">
      <w:pPr>
        <w:pStyle w:val="Heading2"/>
      </w:pPr>
      <w:r>
        <w:t>Model parameters</w:t>
      </w:r>
    </w:p>
    <w:p w14:paraId="5F41345E" w14:textId="1C53C175" w:rsidR="00F96304" w:rsidRDefault="005E3951" w:rsidP="00C728E1">
      <w:pPr>
        <w:rPr>
          <w:b/>
          <w:bCs/>
        </w:rPr>
      </w:pPr>
      <w:r>
        <w:rPr>
          <w:b/>
          <w:bCs/>
        </w:rPr>
        <w:t>Given parameters</w:t>
      </w:r>
    </w:p>
    <w:p w14:paraId="6864A580" w14:textId="12C0734D" w:rsidR="00E5687E" w:rsidRPr="005E3951" w:rsidRDefault="00F96304" w:rsidP="00C728E1">
      <w:pPr>
        <w:pStyle w:val="ListParagraph"/>
        <w:numPr>
          <w:ilvl w:val="0"/>
          <w:numId w:val="18"/>
        </w:numPr>
      </w:pPr>
      <w:r w:rsidRPr="005E3951">
        <w:t>Number of students and staff</w:t>
      </w:r>
    </w:p>
    <w:p w14:paraId="7C13FC5A" w14:textId="0500B010" w:rsidR="00F96304" w:rsidRPr="005E3951" w:rsidRDefault="00F96304" w:rsidP="00C728E1">
      <w:pPr>
        <w:pStyle w:val="ListParagraph"/>
        <w:numPr>
          <w:ilvl w:val="0"/>
          <w:numId w:val="18"/>
        </w:numPr>
      </w:pPr>
      <w:r w:rsidRPr="005E3951">
        <w:t>Proportion of students/staff based on their school (percentages)</w:t>
      </w:r>
    </w:p>
    <w:p w14:paraId="066F0938" w14:textId="4F43E174" w:rsidR="00F96304" w:rsidRPr="005E3951" w:rsidRDefault="00F96304" w:rsidP="00C728E1">
      <w:pPr>
        <w:pStyle w:val="ListParagraph"/>
        <w:numPr>
          <w:ilvl w:val="0"/>
          <w:numId w:val="18"/>
        </w:numPr>
      </w:pPr>
      <w:r w:rsidRPr="005E3951">
        <w:t>Proportion of Postgraduate and Undergraduate students (percentages)</w:t>
      </w:r>
    </w:p>
    <w:p w14:paraId="28B0BFAA" w14:textId="0DF51082" w:rsidR="00F96304" w:rsidRPr="005E3951" w:rsidRDefault="00F96304" w:rsidP="00C728E1">
      <w:pPr>
        <w:pStyle w:val="ListParagraph"/>
        <w:numPr>
          <w:ilvl w:val="0"/>
          <w:numId w:val="18"/>
        </w:numPr>
      </w:pPr>
      <w:r w:rsidRPr="005E3951">
        <w:t>Proportion of Fulltime and Parttime staff (percentages)</w:t>
      </w:r>
    </w:p>
    <w:p w14:paraId="66EEE439" w14:textId="306ADD2E" w:rsidR="00F96304" w:rsidRPr="005E3951" w:rsidRDefault="00F96304" w:rsidP="00C728E1">
      <w:pPr>
        <w:pStyle w:val="ListParagraph"/>
        <w:numPr>
          <w:ilvl w:val="0"/>
          <w:numId w:val="18"/>
        </w:numPr>
      </w:pPr>
      <w:r w:rsidRPr="005E3951">
        <w:t xml:space="preserve">Proportion of staff by job role </w:t>
      </w:r>
      <w:r w:rsidR="00D93725" w:rsidRPr="005E3951">
        <w:t xml:space="preserve">/ level </w:t>
      </w:r>
      <w:r w:rsidRPr="005E3951">
        <w:t>(percentages)</w:t>
      </w:r>
    </w:p>
    <w:p w14:paraId="600033E9" w14:textId="2D3F2D6C" w:rsidR="00F96304" w:rsidRDefault="00F96304" w:rsidP="00C728E1">
      <w:pPr>
        <w:pStyle w:val="ListParagraph"/>
        <w:numPr>
          <w:ilvl w:val="0"/>
          <w:numId w:val="18"/>
        </w:numPr>
      </w:pPr>
      <w:r w:rsidRPr="005E3951">
        <w:t xml:space="preserve">Trip duration </w:t>
      </w:r>
      <w:r w:rsidR="00D93725" w:rsidRPr="005E3951">
        <w:t>increase</w:t>
      </w:r>
      <w:r w:rsidRPr="005E3951">
        <w:t xml:space="preserve"> </w:t>
      </w:r>
      <w:r w:rsidR="0007265F" w:rsidRPr="005E3951">
        <w:t>in</w:t>
      </w:r>
      <w:r w:rsidRPr="005E3951">
        <w:t xml:space="preserve"> target year</w:t>
      </w:r>
      <w:r w:rsidR="0007265F" w:rsidRPr="005E3951">
        <w:t xml:space="preserve"> over base year</w:t>
      </w:r>
    </w:p>
    <w:p w14:paraId="6BBE5CC0" w14:textId="13C992C2" w:rsidR="005E3951" w:rsidRDefault="005E3951" w:rsidP="00C728E1">
      <w:pPr>
        <w:pStyle w:val="ListParagraph"/>
        <w:numPr>
          <w:ilvl w:val="0"/>
          <w:numId w:val="18"/>
        </w:numPr>
      </w:pPr>
      <w:r w:rsidRPr="005E3951">
        <w:t>Cost</w:t>
      </w:r>
      <w:r>
        <w:t>s</w:t>
      </w:r>
    </w:p>
    <w:p w14:paraId="370FC83C" w14:textId="0E376F1F" w:rsidR="005E3951" w:rsidRDefault="005E3951" w:rsidP="00C728E1">
      <w:pPr>
        <w:pStyle w:val="ListParagraph"/>
        <w:numPr>
          <w:ilvl w:val="1"/>
          <w:numId w:val="18"/>
        </w:numPr>
      </w:pPr>
      <w:r>
        <w:t>Public transport fares (students, teachers)</w:t>
      </w:r>
    </w:p>
    <w:p w14:paraId="60322A27" w14:textId="0A7F3D87" w:rsidR="005E3951" w:rsidRDefault="005E3951" w:rsidP="00C728E1">
      <w:pPr>
        <w:pStyle w:val="ListParagraph"/>
        <w:numPr>
          <w:ilvl w:val="1"/>
          <w:numId w:val="18"/>
        </w:numPr>
      </w:pPr>
      <w:r>
        <w:t>Automobile cost / km</w:t>
      </w:r>
    </w:p>
    <w:p w14:paraId="220C66FB" w14:textId="24B03B88" w:rsidR="005E3951" w:rsidRPr="005E3951" w:rsidRDefault="005E3951" w:rsidP="00C728E1">
      <w:pPr>
        <w:pStyle w:val="ListParagraph"/>
        <w:numPr>
          <w:ilvl w:val="1"/>
          <w:numId w:val="18"/>
        </w:numPr>
      </w:pPr>
      <w:r>
        <w:t>Automobile parking rate / day</w:t>
      </w:r>
    </w:p>
    <w:p w14:paraId="5802DA5D" w14:textId="0D3A879E" w:rsidR="0007265F" w:rsidRPr="005E3951" w:rsidRDefault="005E3951" w:rsidP="00C728E1">
      <w:pPr>
        <w:rPr>
          <w:b/>
          <w:bCs/>
        </w:rPr>
      </w:pPr>
      <w:r w:rsidRPr="005E3951">
        <w:rPr>
          <w:b/>
          <w:bCs/>
        </w:rPr>
        <w:t xml:space="preserve">Parameters derived </w:t>
      </w:r>
      <w:r w:rsidR="0007265F" w:rsidRPr="005E3951">
        <w:rPr>
          <w:b/>
          <w:bCs/>
        </w:rPr>
        <w:t>from supplementary data (</w:t>
      </w:r>
      <w:r>
        <w:rPr>
          <w:b/>
          <w:bCs/>
        </w:rPr>
        <w:t>Tables 2-5</w:t>
      </w:r>
      <w:r w:rsidR="0007265F" w:rsidRPr="005E3951">
        <w:rPr>
          <w:b/>
          <w:bCs/>
        </w:rPr>
        <w:t>)</w:t>
      </w:r>
    </w:p>
    <w:p w14:paraId="5972EBD6" w14:textId="5D8B5C6B" w:rsidR="005E3951" w:rsidRDefault="005E3951" w:rsidP="00C728E1">
      <w:pPr>
        <w:pStyle w:val="ListParagraph"/>
        <w:numPr>
          <w:ilvl w:val="0"/>
          <w:numId w:val="20"/>
        </w:numPr>
      </w:pPr>
      <w:r>
        <w:t>Proportion of trips by zone to ADFA campus</w:t>
      </w:r>
      <w:r w:rsidR="001F4105">
        <w:t xml:space="preserve"> – table 2</w:t>
      </w:r>
    </w:p>
    <w:p w14:paraId="48739528" w14:textId="25DE486D" w:rsidR="005E3951" w:rsidRDefault="005E3951" w:rsidP="00C728E1">
      <w:pPr>
        <w:pStyle w:val="ListParagraph"/>
        <w:numPr>
          <w:ilvl w:val="0"/>
          <w:numId w:val="20"/>
        </w:numPr>
      </w:pPr>
      <w:r>
        <w:t>Zone to city campus</w:t>
      </w:r>
    </w:p>
    <w:p w14:paraId="47388244" w14:textId="0ADC375F" w:rsidR="005E3951" w:rsidRDefault="005E3951" w:rsidP="00C728E1">
      <w:pPr>
        <w:pStyle w:val="ListParagraph"/>
        <w:numPr>
          <w:ilvl w:val="1"/>
          <w:numId w:val="20"/>
        </w:numPr>
      </w:pPr>
      <w:r>
        <w:t>Travel times (</w:t>
      </w:r>
      <w:r w:rsidR="001F4105">
        <w:t>min, max, mean)</w:t>
      </w:r>
    </w:p>
    <w:p w14:paraId="73CE98EF" w14:textId="3D44F5C7" w:rsidR="005E3951" w:rsidRDefault="005E3951" w:rsidP="00C728E1">
      <w:pPr>
        <w:pStyle w:val="ListParagraph"/>
        <w:numPr>
          <w:ilvl w:val="1"/>
          <w:numId w:val="20"/>
        </w:numPr>
      </w:pPr>
      <w:r>
        <w:t>Travel distances</w:t>
      </w:r>
      <w:r w:rsidR="001F4105">
        <w:t xml:space="preserve"> </w:t>
      </w:r>
    </w:p>
    <w:p w14:paraId="56154693" w14:textId="59D26771" w:rsidR="005E3951" w:rsidRPr="005E3951" w:rsidRDefault="005E3951" w:rsidP="00C728E1">
      <w:pPr>
        <w:pStyle w:val="ListParagraph"/>
        <w:numPr>
          <w:ilvl w:val="0"/>
          <w:numId w:val="20"/>
        </w:numPr>
      </w:pPr>
      <w:r>
        <w:t>Travel</w:t>
      </w:r>
    </w:p>
    <w:p w14:paraId="703C3D90" w14:textId="6FD1E77C" w:rsidR="00F96304" w:rsidRPr="005E3951" w:rsidRDefault="005E3951" w:rsidP="00C728E1">
      <w:pPr>
        <w:rPr>
          <w:b/>
          <w:bCs/>
        </w:rPr>
      </w:pPr>
      <w:r w:rsidRPr="005E3951">
        <w:rPr>
          <w:b/>
          <w:bCs/>
        </w:rPr>
        <w:t xml:space="preserve">Parameters </w:t>
      </w:r>
      <w:r w:rsidR="00F96304" w:rsidRPr="005E3951">
        <w:rPr>
          <w:b/>
          <w:bCs/>
        </w:rPr>
        <w:t>derived from ADFA attendance data</w:t>
      </w:r>
    </w:p>
    <w:p w14:paraId="40DBEA7E" w14:textId="3C44587F" w:rsidR="00F96304" w:rsidRPr="005E3951" w:rsidRDefault="00F96304" w:rsidP="00C728E1">
      <w:pPr>
        <w:pStyle w:val="ListParagraph"/>
        <w:numPr>
          <w:ilvl w:val="0"/>
          <w:numId w:val="19"/>
        </w:numPr>
      </w:pPr>
      <w:r w:rsidRPr="005E3951">
        <w:t>Average number of weekly trips per student – categorised by School, UG/PG</w:t>
      </w:r>
    </w:p>
    <w:p w14:paraId="4B9158AE" w14:textId="4A80B8C4" w:rsidR="00F96304" w:rsidRPr="005E3951" w:rsidRDefault="00F96304" w:rsidP="00C728E1">
      <w:pPr>
        <w:pStyle w:val="ListParagraph"/>
        <w:numPr>
          <w:ilvl w:val="0"/>
          <w:numId w:val="19"/>
        </w:numPr>
      </w:pPr>
      <w:r w:rsidRPr="005E3951">
        <w:t xml:space="preserve">Average number of weekly trips per staff member </w:t>
      </w:r>
      <w:r w:rsidR="00C728E1" w:rsidRPr="005E3951">
        <w:t>- categorised</w:t>
      </w:r>
      <w:r w:rsidRPr="005E3951">
        <w:t xml:space="preserve"> by School, FT/PT, Job Level</w:t>
      </w:r>
    </w:p>
    <w:p w14:paraId="5B9EEB00" w14:textId="05395E88" w:rsidR="0006300E" w:rsidRPr="0006300E" w:rsidRDefault="0006300E" w:rsidP="0006300E">
      <w:pPr>
        <w:pStyle w:val="Firstparagraph"/>
      </w:pPr>
    </w:p>
    <w:p w14:paraId="1B3E8BC9" w14:textId="20D8F49F" w:rsidR="00F803FD" w:rsidRDefault="00F803FD" w:rsidP="00EC38EC">
      <w:pPr>
        <w:pStyle w:val="Heading1"/>
      </w:pPr>
      <w:r>
        <w:lastRenderedPageBreak/>
        <w:t>Data Analysis</w:t>
      </w:r>
    </w:p>
    <w:p w14:paraId="3F3E7109" w14:textId="37243340" w:rsidR="00916B70" w:rsidRDefault="00916B70" w:rsidP="00916B70">
      <w:pPr>
        <w:rPr>
          <w:color w:val="FF0000"/>
        </w:rPr>
      </w:pPr>
      <w:r>
        <w:rPr>
          <w:color w:val="FF0000"/>
        </w:rPr>
        <w:t xml:space="preserve">Need to summarise </w:t>
      </w:r>
      <w:r w:rsidR="00703830">
        <w:rPr>
          <w:color w:val="FF0000"/>
        </w:rPr>
        <w:t xml:space="preserve">key </w:t>
      </w:r>
      <w:r>
        <w:rPr>
          <w:color w:val="FF0000"/>
        </w:rPr>
        <w:t>findings from R script here.</w:t>
      </w:r>
    </w:p>
    <w:p w14:paraId="6DDFE2F9" w14:textId="28D8C556" w:rsidR="008012FA" w:rsidRDefault="00703830" w:rsidP="00916B70">
      <w:pPr>
        <w:rPr>
          <w:color w:val="FF0000"/>
        </w:rPr>
      </w:pPr>
      <w:r>
        <w:rPr>
          <w:color w:val="FF0000"/>
        </w:rPr>
        <w:t>Insert tables</w:t>
      </w:r>
      <w:r w:rsidR="002849A3">
        <w:rPr>
          <w:color w:val="FF0000"/>
        </w:rPr>
        <w:t xml:space="preserve"> and graphs here</w:t>
      </w:r>
    </w:p>
    <w:p w14:paraId="564A5BF8" w14:textId="39EAF9B0" w:rsidR="00703830" w:rsidRDefault="00703830" w:rsidP="00916B70">
      <w:pPr>
        <w:rPr>
          <w:color w:val="FF0000"/>
        </w:rPr>
      </w:pPr>
      <w:r>
        <w:rPr>
          <w:color w:val="FF0000"/>
        </w:rPr>
        <w:t>Problems encountered? Missing data?</w:t>
      </w:r>
    </w:p>
    <w:p w14:paraId="7722B02F" w14:textId="28BD9643" w:rsidR="00703830" w:rsidRDefault="00703830" w:rsidP="00703830">
      <w:pPr>
        <w:pStyle w:val="Heading1"/>
      </w:pPr>
      <w:r>
        <w:t>Criteria</w:t>
      </w:r>
    </w:p>
    <w:p w14:paraId="0C3A60FC" w14:textId="00587FD2" w:rsidR="00703830" w:rsidRPr="00703830" w:rsidRDefault="00703830" w:rsidP="00703830">
      <w:pPr>
        <w:pStyle w:val="Firstparagraph"/>
        <w:rPr>
          <w:color w:val="FF0000"/>
        </w:rPr>
      </w:pPr>
      <w:r>
        <w:rPr>
          <w:color w:val="FF0000"/>
        </w:rPr>
        <w:t xml:space="preserve">Not required but should start a rough list to help </w:t>
      </w:r>
      <w:r w:rsidR="00C728E1">
        <w:rPr>
          <w:color w:val="FF0000"/>
        </w:rPr>
        <w:t xml:space="preserve">refine </w:t>
      </w:r>
      <w:r>
        <w:rPr>
          <w:color w:val="FF0000"/>
        </w:rPr>
        <w:t>model</w:t>
      </w:r>
    </w:p>
    <w:p w14:paraId="08CDE374" w14:textId="77777777" w:rsidR="00703830" w:rsidRDefault="00703830" w:rsidP="00703830">
      <w:pPr>
        <w:ind w:firstLine="0"/>
      </w:pPr>
      <w:r>
        <w:t>To evaluate each proposal, its important need to first understand how it impacts stakeholders. Three main stakeholders have been identified, the End user, the University, and the surrounding community. The following table lists the key requirements and interests for each stakeholder and how they will be assessed for each proposal.</w:t>
      </w:r>
    </w:p>
    <w:p w14:paraId="5D9B8DAA" w14:textId="77777777" w:rsidR="00703830" w:rsidRPr="005E1A82" w:rsidRDefault="00703830" w:rsidP="00703830">
      <w:pPr>
        <w:ind w:firstLine="0"/>
        <w:rPr>
          <w:color w:val="FF0000"/>
        </w:rPr>
      </w:pPr>
      <w:r>
        <w:rPr>
          <w:color w:val="FF0000"/>
        </w:rPr>
        <w:t>What are we using as a baseline??? Current data?</w:t>
      </w:r>
    </w:p>
    <w:tbl>
      <w:tblPr>
        <w:tblW w:w="5000" w:type="pct"/>
        <w:tblCellMar>
          <w:top w:w="15" w:type="dxa"/>
          <w:left w:w="15" w:type="dxa"/>
          <w:bottom w:w="15" w:type="dxa"/>
          <w:right w:w="15" w:type="dxa"/>
        </w:tblCellMar>
        <w:tblLook w:val="04A0" w:firstRow="1" w:lastRow="0" w:firstColumn="1" w:lastColumn="0" w:noHBand="0" w:noVBand="1"/>
      </w:tblPr>
      <w:tblGrid>
        <w:gridCol w:w="3143"/>
        <w:gridCol w:w="6197"/>
      </w:tblGrid>
      <w:tr w:rsidR="00703830" w:rsidRPr="0064514F" w14:paraId="33826566"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943" w14:textId="77777777" w:rsidR="00703830" w:rsidRPr="00313952" w:rsidRDefault="00703830" w:rsidP="00546912">
            <w:pPr>
              <w:ind w:left="340" w:firstLine="0"/>
              <w:rPr>
                <w:b/>
                <w:bCs/>
                <w:color w:val="FF0000"/>
              </w:rPr>
            </w:pPr>
            <w:r>
              <w:rPr>
                <w:b/>
                <w:bCs/>
              </w:rPr>
              <w:t>Students and Staff (customer)</w:t>
            </w:r>
          </w:p>
        </w:tc>
      </w:tr>
      <w:tr w:rsidR="00703830" w:rsidRPr="0064514F" w14:paraId="689CD3F7"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CD87" w14:textId="77777777" w:rsidR="00703830" w:rsidRPr="00313952" w:rsidRDefault="00703830" w:rsidP="00546912">
            <w:pPr>
              <w:ind w:left="340" w:firstLine="0"/>
            </w:pPr>
            <w:r w:rsidRPr="00313952">
              <w:t>    Travel time</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74DB" w14:textId="77777777" w:rsidR="00703830" w:rsidRPr="00F97FDF" w:rsidRDefault="00703830" w:rsidP="00546912">
            <w:pPr>
              <w:ind w:left="340" w:firstLine="0"/>
              <w:rPr>
                <w:color w:val="FF0000"/>
              </w:rPr>
            </w:pPr>
            <w:r w:rsidRPr="00F97FDF">
              <w:rPr>
                <w:color w:val="FF0000"/>
              </w:rPr>
              <w:t>Lower is better</w:t>
            </w:r>
          </w:p>
        </w:tc>
      </w:tr>
      <w:tr w:rsidR="00703830" w:rsidRPr="0064514F" w14:paraId="63DEFC7A"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A5D6" w14:textId="77777777" w:rsidR="00703830" w:rsidRPr="00313952" w:rsidRDefault="00703830" w:rsidP="00546912">
            <w:pPr>
              <w:ind w:left="340" w:firstLine="0"/>
            </w:pPr>
            <w:r w:rsidRPr="00313952">
              <w:t>    Convenience/Practicality</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ED4A" w14:textId="77777777" w:rsidR="00703830" w:rsidRDefault="00703830" w:rsidP="00546912">
            <w:pPr>
              <w:ind w:left="340" w:firstLine="0"/>
              <w:rPr>
                <w:color w:val="FF0000"/>
              </w:rPr>
            </w:pPr>
            <w:r w:rsidRPr="00F97FDF">
              <w:rPr>
                <w:color w:val="FF0000"/>
              </w:rPr>
              <w:t>Rank them</w:t>
            </w:r>
          </w:p>
          <w:p w14:paraId="658614F6" w14:textId="77777777" w:rsidR="00703830" w:rsidRPr="00F97FDF" w:rsidRDefault="00703830" w:rsidP="00546912">
            <w:pPr>
              <w:ind w:left="340" w:firstLine="0"/>
              <w:rPr>
                <w:color w:val="FF0000"/>
              </w:rPr>
            </w:pPr>
            <w:r>
              <w:rPr>
                <w:color w:val="FF0000"/>
              </w:rPr>
              <w:t>Cars are more convenient but then assumes you’re not looking for parking space.</w:t>
            </w:r>
          </w:p>
        </w:tc>
      </w:tr>
      <w:tr w:rsidR="00703830" w:rsidRPr="0064514F" w14:paraId="4A45C4FB"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CFB9" w14:textId="77777777" w:rsidR="00703830" w:rsidRPr="00313952" w:rsidRDefault="00703830" w:rsidP="00546912">
            <w:pPr>
              <w:ind w:left="340" w:firstLine="0"/>
            </w:pPr>
            <w:r w:rsidRPr="00313952">
              <w:t>    Cost (to end-user)</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F2A1" w14:textId="77777777" w:rsidR="00703830" w:rsidRPr="00F97FDF" w:rsidRDefault="00703830" w:rsidP="00546912">
            <w:pPr>
              <w:ind w:left="340" w:firstLine="0"/>
              <w:rPr>
                <w:color w:val="FF0000"/>
              </w:rPr>
            </w:pPr>
            <w:r w:rsidRPr="00F97FDF">
              <w:rPr>
                <w:color w:val="FF0000"/>
              </w:rPr>
              <w:t>Cost needs to be low enough to make a difference</w:t>
            </w:r>
          </w:p>
          <w:p w14:paraId="3E89DF3C" w14:textId="77777777" w:rsidR="00703830" w:rsidRPr="00F97FDF" w:rsidRDefault="00703830" w:rsidP="00546912">
            <w:pPr>
              <w:ind w:left="340" w:firstLine="0"/>
              <w:rPr>
                <w:color w:val="FF0000"/>
              </w:rPr>
            </w:pPr>
            <w:r w:rsidRPr="00F97FDF">
              <w:rPr>
                <w:color w:val="FF0000"/>
              </w:rPr>
              <w:t>Running cost for ICE expected to be massively higher we transition to electric/hydrogen</w:t>
            </w:r>
          </w:p>
        </w:tc>
      </w:tr>
      <w:tr w:rsidR="00703830" w:rsidRPr="0064514F" w14:paraId="0A370375"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B642" w14:textId="77777777" w:rsidR="00703830" w:rsidRPr="00313952" w:rsidRDefault="00703830" w:rsidP="00546912">
            <w:pPr>
              <w:ind w:left="340" w:firstLine="0"/>
              <w:rPr>
                <w:b/>
                <w:bCs/>
              </w:rPr>
            </w:pPr>
            <w:r w:rsidRPr="00313952">
              <w:rPr>
                <w:b/>
                <w:bCs/>
              </w:rPr>
              <w:t>University</w:t>
            </w:r>
            <w:r>
              <w:rPr>
                <w:b/>
                <w:bCs/>
              </w:rPr>
              <w:t xml:space="preserve"> (supplier)</w:t>
            </w:r>
          </w:p>
        </w:tc>
      </w:tr>
      <w:tr w:rsidR="00703830" w:rsidRPr="0064514F" w14:paraId="2EEF8A19"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4E2E" w14:textId="77777777" w:rsidR="00703830" w:rsidRPr="00313952" w:rsidRDefault="00703830" w:rsidP="00546912">
            <w:pPr>
              <w:ind w:left="340" w:firstLine="0"/>
            </w:pPr>
            <w:r w:rsidRPr="00313952">
              <w:t>    Capital cost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4122" w14:textId="77777777" w:rsidR="00703830" w:rsidRPr="00F97FDF" w:rsidRDefault="00703830" w:rsidP="00546912">
            <w:pPr>
              <w:ind w:left="340" w:firstLine="0"/>
              <w:rPr>
                <w:color w:val="FF0000"/>
              </w:rPr>
            </w:pPr>
            <w:r w:rsidRPr="00F97FDF">
              <w:rPr>
                <w:color w:val="FF0000"/>
              </w:rPr>
              <w:t> Lower upfront is better but depends on potential benefits in longrun</w:t>
            </w:r>
          </w:p>
        </w:tc>
      </w:tr>
      <w:tr w:rsidR="00703830" w:rsidRPr="0064514F" w14:paraId="59D701C5"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A545" w14:textId="77777777" w:rsidR="00703830" w:rsidRPr="00313952" w:rsidRDefault="00703830" w:rsidP="00546912">
            <w:pPr>
              <w:ind w:left="340" w:firstLine="0"/>
            </w:pPr>
            <w:r w:rsidRPr="00313952">
              <w:t>    Operating cost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06C9" w14:textId="77777777" w:rsidR="00703830" w:rsidRPr="00F97FDF" w:rsidRDefault="00703830" w:rsidP="00546912">
            <w:pPr>
              <w:ind w:left="340" w:firstLine="0"/>
              <w:rPr>
                <w:color w:val="FF0000"/>
              </w:rPr>
            </w:pPr>
            <w:r w:rsidRPr="00F97FDF">
              <w:rPr>
                <w:color w:val="FF0000"/>
              </w:rPr>
              <w:t> Measure of the expected ongoing cost to main</w:t>
            </w:r>
          </w:p>
        </w:tc>
      </w:tr>
      <w:tr w:rsidR="00703830" w:rsidRPr="0064514F" w14:paraId="2481C988"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B79D" w14:textId="77777777" w:rsidR="00703830" w:rsidRPr="00313952" w:rsidRDefault="00703830" w:rsidP="00546912">
            <w:pPr>
              <w:ind w:left="340" w:firstLine="0"/>
            </w:pPr>
            <w:r w:rsidRPr="00313952">
              <w:t>    Land use/displacement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BBBB" w14:textId="77777777" w:rsidR="00703830" w:rsidRPr="00F97FDF" w:rsidRDefault="00703830" w:rsidP="00546912">
            <w:pPr>
              <w:ind w:left="340" w:firstLine="0"/>
              <w:rPr>
                <w:color w:val="FF0000"/>
              </w:rPr>
            </w:pPr>
            <w:r w:rsidRPr="00F97FDF">
              <w:rPr>
                <w:color w:val="FF0000"/>
              </w:rPr>
              <w:t> Measure of the amount of land required.</w:t>
            </w:r>
          </w:p>
        </w:tc>
      </w:tr>
      <w:tr w:rsidR="00703830" w:rsidRPr="0064514F" w14:paraId="51E11FFD" w14:textId="77777777" w:rsidTr="00546912">
        <w:trPr>
          <w:trHeight w:val="2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1CA8" w14:textId="77777777" w:rsidR="00703830" w:rsidRPr="00313952" w:rsidRDefault="00703830" w:rsidP="00546912">
            <w:pPr>
              <w:ind w:left="340" w:firstLine="0"/>
              <w:rPr>
                <w:b/>
                <w:bCs/>
              </w:rPr>
            </w:pPr>
            <w:r w:rsidRPr="00313952">
              <w:rPr>
                <w:b/>
                <w:bCs/>
              </w:rPr>
              <w:t>Community</w:t>
            </w:r>
          </w:p>
        </w:tc>
      </w:tr>
      <w:tr w:rsidR="00703830" w:rsidRPr="0064514F" w14:paraId="41B28EC5"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0746" w14:textId="77777777" w:rsidR="00703830" w:rsidRPr="00313952" w:rsidRDefault="00703830" w:rsidP="00546912">
            <w:pPr>
              <w:ind w:left="340" w:firstLine="0"/>
            </w:pPr>
            <w:r w:rsidRPr="00313952">
              <w:lastRenderedPageBreak/>
              <w:t>    Potential for congestion</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E485" w14:textId="77777777" w:rsidR="00703830" w:rsidRPr="00F97FDF" w:rsidRDefault="00703830" w:rsidP="00546912">
            <w:pPr>
              <w:ind w:left="340" w:firstLine="0"/>
              <w:rPr>
                <w:color w:val="FF0000"/>
              </w:rPr>
            </w:pPr>
            <w:r w:rsidRPr="00F97FDF">
              <w:rPr>
                <w:color w:val="FF0000"/>
              </w:rPr>
              <w:t>Measure of how many additional vehicles on the road at peak</w:t>
            </w:r>
          </w:p>
          <w:p w14:paraId="01FF7EDD" w14:textId="77777777" w:rsidR="00703830" w:rsidRPr="00F97FDF" w:rsidRDefault="00703830" w:rsidP="00546912">
            <w:pPr>
              <w:ind w:left="340" w:firstLine="0"/>
              <w:rPr>
                <w:color w:val="FF0000"/>
              </w:rPr>
            </w:pPr>
            <w:r w:rsidRPr="00F97FDF">
              <w:rPr>
                <w:color w:val="FF0000"/>
              </w:rPr>
              <w:t> 1 car is 1 car, 1 bus is 10+ cars</w:t>
            </w:r>
          </w:p>
        </w:tc>
      </w:tr>
      <w:tr w:rsidR="00703830" w:rsidRPr="0064514F" w14:paraId="631DB20D"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F508" w14:textId="77777777" w:rsidR="00703830" w:rsidRPr="00313952" w:rsidRDefault="00703830" w:rsidP="00546912">
            <w:pPr>
              <w:ind w:left="340" w:firstLine="0"/>
            </w:pPr>
            <w:r w:rsidRPr="00313952">
              <w:t>    Noise pollution</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201B" w14:textId="77777777" w:rsidR="00703830" w:rsidRPr="00F97FDF" w:rsidRDefault="00703830" w:rsidP="00546912">
            <w:pPr>
              <w:ind w:left="340" w:firstLine="0"/>
              <w:rPr>
                <w:color w:val="FF0000"/>
              </w:rPr>
            </w:pPr>
            <w:r w:rsidRPr="00F97FDF">
              <w:rPr>
                <w:color w:val="FF0000"/>
              </w:rPr>
              <w:t>?? not sure how we compare that</w:t>
            </w:r>
          </w:p>
          <w:p w14:paraId="56A06A5F" w14:textId="77777777" w:rsidR="00703830" w:rsidRPr="00F97FDF" w:rsidRDefault="00703830" w:rsidP="00546912">
            <w:pPr>
              <w:rPr>
                <w:color w:val="FF0000"/>
              </w:rPr>
            </w:pPr>
            <w:r w:rsidRPr="00F97FDF">
              <w:rPr>
                <w:color w:val="FF0000"/>
              </w:rPr>
              <w:t>Car decibel &lt; bus decibel</w:t>
            </w:r>
          </w:p>
        </w:tc>
      </w:tr>
      <w:tr w:rsidR="00703830" w:rsidRPr="0064514F" w14:paraId="1A34FAE9"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7A03" w14:textId="77777777" w:rsidR="00703830" w:rsidRPr="00313952" w:rsidRDefault="00703830" w:rsidP="00546912">
            <w:pPr>
              <w:ind w:left="340" w:firstLine="0"/>
            </w:pPr>
            <w:r w:rsidRPr="00313952">
              <w:t xml:space="preserve">    Energy </w:t>
            </w:r>
            <w:r>
              <w:t>footprint</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7E09" w14:textId="77777777" w:rsidR="00703830" w:rsidRPr="00F97FDF" w:rsidRDefault="00703830" w:rsidP="00546912">
            <w:pPr>
              <w:ind w:left="340" w:firstLine="0"/>
              <w:rPr>
                <w:color w:val="FF0000"/>
              </w:rPr>
            </w:pPr>
            <w:r w:rsidRPr="00F97FDF">
              <w:rPr>
                <w:color w:val="FF0000"/>
              </w:rPr>
              <w:t> Compare energy per km travelled in each scenario. Obviously cars will be worst.</w:t>
            </w:r>
          </w:p>
        </w:tc>
      </w:tr>
      <w:tr w:rsidR="00703830" w:rsidRPr="0064514F" w14:paraId="2D0F7E17" w14:textId="77777777" w:rsidTr="00546912">
        <w:trPr>
          <w:trHeight w:val="20"/>
        </w:trPr>
        <w:tc>
          <w:tcPr>
            <w:tcW w:w="1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A75BD" w14:textId="77777777" w:rsidR="00703830" w:rsidRPr="00313952" w:rsidRDefault="00703830" w:rsidP="00546912">
            <w:pPr>
              <w:ind w:left="340" w:firstLine="0"/>
            </w:pPr>
            <w:r w:rsidRPr="00313952">
              <w:t>    Safety</w:t>
            </w:r>
          </w:p>
        </w:tc>
        <w:tc>
          <w:tcPr>
            <w:tcW w:w="3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BD3C" w14:textId="77777777" w:rsidR="00703830" w:rsidRPr="00F97FDF" w:rsidRDefault="00703830" w:rsidP="00546912">
            <w:pPr>
              <w:ind w:left="340" w:firstLine="0"/>
              <w:rPr>
                <w:color w:val="FF0000"/>
              </w:rPr>
            </w:pPr>
            <w:r w:rsidRPr="00F97FDF">
              <w:rPr>
                <w:color w:val="FF0000"/>
              </w:rPr>
              <w:t> Cars are statistically more dangerous. Would we tally the likelihood of one person being in a n</w:t>
            </w:r>
          </w:p>
        </w:tc>
      </w:tr>
    </w:tbl>
    <w:p w14:paraId="1235A1C8" w14:textId="04EC4513" w:rsidR="00F96304" w:rsidRDefault="00F96304" w:rsidP="00916B70">
      <w:pPr>
        <w:rPr>
          <w:color w:val="FF0000"/>
        </w:rPr>
      </w:pPr>
    </w:p>
    <w:p w14:paraId="2DD7CC44" w14:textId="77777777" w:rsidR="00062612" w:rsidRDefault="00062612"/>
    <w:sectPr w:rsidR="000626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8C7B" w14:textId="77777777" w:rsidR="005946CC" w:rsidRDefault="005946CC" w:rsidP="00C1232D">
      <w:pPr>
        <w:spacing w:line="240" w:lineRule="auto"/>
      </w:pPr>
      <w:r>
        <w:separator/>
      </w:r>
    </w:p>
  </w:endnote>
  <w:endnote w:type="continuationSeparator" w:id="0">
    <w:p w14:paraId="62B777C3" w14:textId="77777777" w:rsidR="005946CC" w:rsidRDefault="005946CC" w:rsidP="00C12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61D4" w14:textId="77777777" w:rsidR="005946CC" w:rsidRDefault="005946CC" w:rsidP="00C1232D">
      <w:pPr>
        <w:spacing w:line="240" w:lineRule="auto"/>
      </w:pPr>
      <w:r>
        <w:separator/>
      </w:r>
    </w:p>
  </w:footnote>
  <w:footnote w:type="continuationSeparator" w:id="0">
    <w:p w14:paraId="48E06816" w14:textId="77777777" w:rsidR="005946CC" w:rsidRDefault="005946CC" w:rsidP="00C123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72C12"/>
    <w:multiLevelType w:val="hybridMultilevel"/>
    <w:tmpl w:val="DB0AB70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0C9E3EB2"/>
    <w:multiLevelType w:val="hybridMultilevel"/>
    <w:tmpl w:val="0A0C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E0A4E"/>
    <w:multiLevelType w:val="hybridMultilevel"/>
    <w:tmpl w:val="F38263C6"/>
    <w:lvl w:ilvl="0" w:tplc="04090001">
      <w:start w:val="1"/>
      <w:numFmt w:val="bullet"/>
      <w:lvlText w:val=""/>
      <w:lvlJc w:val="left"/>
      <w:pPr>
        <w:ind w:left="1060" w:hanging="360"/>
      </w:pPr>
      <w:rPr>
        <w:rFonts w:ascii="Symbol" w:hAnsi="Symbol" w:hint="default"/>
      </w:r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3" w15:restartNumberingAfterBreak="0">
    <w:nsid w:val="14133E9C"/>
    <w:multiLevelType w:val="hybridMultilevel"/>
    <w:tmpl w:val="5D82A990"/>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29BD005D"/>
    <w:multiLevelType w:val="hybridMultilevel"/>
    <w:tmpl w:val="513AB91C"/>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D9C1FFB"/>
    <w:multiLevelType w:val="hybridMultilevel"/>
    <w:tmpl w:val="4C826A7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54451CDB"/>
    <w:multiLevelType w:val="hybridMultilevel"/>
    <w:tmpl w:val="6202821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5F6C7427"/>
    <w:multiLevelType w:val="multilevel"/>
    <w:tmpl w:val="56C4159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E644DC0"/>
    <w:multiLevelType w:val="hybridMultilevel"/>
    <w:tmpl w:val="EC4268B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5"/>
  </w:num>
  <w:num w:numId="2">
    <w:abstractNumId w:val="18"/>
  </w:num>
  <w:num w:numId="3">
    <w:abstractNumId w:val="20"/>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6"/>
  </w:num>
  <w:num w:numId="17">
    <w:abstractNumId w:val="14"/>
  </w:num>
  <w:num w:numId="18">
    <w:abstractNumId w:val="12"/>
  </w:num>
  <w:num w:numId="19">
    <w:abstractNumId w:val="19"/>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FD"/>
    <w:rsid w:val="00006C64"/>
    <w:rsid w:val="00041373"/>
    <w:rsid w:val="00062612"/>
    <w:rsid w:val="0006300E"/>
    <w:rsid w:val="0007265F"/>
    <w:rsid w:val="000830C1"/>
    <w:rsid w:val="00135105"/>
    <w:rsid w:val="001470B3"/>
    <w:rsid w:val="001F4105"/>
    <w:rsid w:val="002849A3"/>
    <w:rsid w:val="002C5941"/>
    <w:rsid w:val="002D7240"/>
    <w:rsid w:val="00301F9D"/>
    <w:rsid w:val="003138CE"/>
    <w:rsid w:val="00313952"/>
    <w:rsid w:val="0035604F"/>
    <w:rsid w:val="00397E74"/>
    <w:rsid w:val="003A072F"/>
    <w:rsid w:val="00424C25"/>
    <w:rsid w:val="00430853"/>
    <w:rsid w:val="0044148D"/>
    <w:rsid w:val="004862B1"/>
    <w:rsid w:val="004C6B4B"/>
    <w:rsid w:val="00504E6F"/>
    <w:rsid w:val="005946CC"/>
    <w:rsid w:val="00595C3D"/>
    <w:rsid w:val="005D740C"/>
    <w:rsid w:val="005E1A82"/>
    <w:rsid w:val="005E3951"/>
    <w:rsid w:val="00607FE0"/>
    <w:rsid w:val="0064514F"/>
    <w:rsid w:val="0068575E"/>
    <w:rsid w:val="006B4A67"/>
    <w:rsid w:val="006E252D"/>
    <w:rsid w:val="00703830"/>
    <w:rsid w:val="00722A14"/>
    <w:rsid w:val="00775469"/>
    <w:rsid w:val="00783029"/>
    <w:rsid w:val="008012FA"/>
    <w:rsid w:val="00811156"/>
    <w:rsid w:val="008348D2"/>
    <w:rsid w:val="008545E7"/>
    <w:rsid w:val="00861353"/>
    <w:rsid w:val="008924BC"/>
    <w:rsid w:val="008A47F8"/>
    <w:rsid w:val="00900101"/>
    <w:rsid w:val="00916B70"/>
    <w:rsid w:val="0093589A"/>
    <w:rsid w:val="009971C3"/>
    <w:rsid w:val="009B5852"/>
    <w:rsid w:val="009D63FA"/>
    <w:rsid w:val="009E0AB1"/>
    <w:rsid w:val="009F3EC8"/>
    <w:rsid w:val="00A254E0"/>
    <w:rsid w:val="00A404B3"/>
    <w:rsid w:val="00A4202F"/>
    <w:rsid w:val="00A81779"/>
    <w:rsid w:val="00A82267"/>
    <w:rsid w:val="00AB3D2A"/>
    <w:rsid w:val="00AC0DE3"/>
    <w:rsid w:val="00BA13A6"/>
    <w:rsid w:val="00BE31EC"/>
    <w:rsid w:val="00C1232D"/>
    <w:rsid w:val="00C728E1"/>
    <w:rsid w:val="00CB7149"/>
    <w:rsid w:val="00CC423E"/>
    <w:rsid w:val="00CE33BD"/>
    <w:rsid w:val="00D06549"/>
    <w:rsid w:val="00D366BF"/>
    <w:rsid w:val="00D5211E"/>
    <w:rsid w:val="00D623E4"/>
    <w:rsid w:val="00D83632"/>
    <w:rsid w:val="00D93725"/>
    <w:rsid w:val="00E05363"/>
    <w:rsid w:val="00E37716"/>
    <w:rsid w:val="00E5687E"/>
    <w:rsid w:val="00E7175B"/>
    <w:rsid w:val="00E80138"/>
    <w:rsid w:val="00EB2E1D"/>
    <w:rsid w:val="00EC38EC"/>
    <w:rsid w:val="00ED7DDF"/>
    <w:rsid w:val="00EF7142"/>
    <w:rsid w:val="00F03B52"/>
    <w:rsid w:val="00F25155"/>
    <w:rsid w:val="00F558D5"/>
    <w:rsid w:val="00F803FD"/>
    <w:rsid w:val="00F96304"/>
    <w:rsid w:val="00F97FDF"/>
    <w:rsid w:val="00FB4D82"/>
    <w:rsid w:val="00F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1402"/>
  <w15:docId w15:val="{0AEEF7BD-069A-46C7-8A58-88D4B9D2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2FA"/>
    <w:pPr>
      <w:spacing w:after="0" w:line="312" w:lineRule="auto"/>
      <w:ind w:firstLine="340"/>
      <w:jc w:val="both"/>
    </w:pPr>
    <w:rPr>
      <w:rFonts w:ascii="CMU Serif Roman" w:eastAsia="Times New Roman" w:hAnsi="CMU Serif Roman" w:cs="Times New Roman"/>
      <w:sz w:val="21"/>
      <w:szCs w:val="24"/>
      <w:lang w:val="en-GB"/>
    </w:rPr>
  </w:style>
  <w:style w:type="paragraph" w:styleId="Heading1">
    <w:name w:val="heading 1"/>
    <w:basedOn w:val="Normal"/>
    <w:next w:val="Firstparagraph"/>
    <w:link w:val="Heading1Char"/>
    <w:qFormat/>
    <w:rsid w:val="008012FA"/>
    <w:pPr>
      <w:keepNext/>
      <w:numPr>
        <w:numId w:val="2"/>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8012FA"/>
    <w:pPr>
      <w:keepNext/>
      <w:numPr>
        <w:ilvl w:val="1"/>
        <w:numId w:val="2"/>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8012FA"/>
    <w:pPr>
      <w:keepNext/>
      <w:numPr>
        <w:ilvl w:val="2"/>
        <w:numId w:val="2"/>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8012F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012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12FA"/>
  </w:style>
  <w:style w:type="character" w:customStyle="1" w:styleId="Heading1Char">
    <w:name w:val="Heading 1 Char"/>
    <w:basedOn w:val="DefaultParagraphFont"/>
    <w:link w:val="Heading1"/>
    <w:rsid w:val="008348D2"/>
    <w:rPr>
      <w:rFonts w:ascii="CMU Serif Roman" w:eastAsia="Times New Roman" w:hAnsi="CMU Serif Roman" w:cs="Arial"/>
      <w:b/>
      <w:bCs/>
      <w:sz w:val="28"/>
      <w:szCs w:val="32"/>
      <w:lang w:val="en-GB"/>
    </w:rPr>
  </w:style>
  <w:style w:type="character" w:customStyle="1" w:styleId="Heading2Char">
    <w:name w:val="Heading 2 Char"/>
    <w:basedOn w:val="DefaultParagraphFont"/>
    <w:link w:val="Heading2"/>
    <w:rsid w:val="008348D2"/>
    <w:rPr>
      <w:rFonts w:ascii="CMU Serif Roman" w:eastAsia="Times New Roman" w:hAnsi="CMU Serif Roman" w:cs="Arial"/>
      <w:b/>
      <w:bCs/>
      <w:iCs/>
      <w:sz w:val="24"/>
      <w:szCs w:val="28"/>
      <w:lang w:val="en-GB"/>
    </w:rPr>
  </w:style>
  <w:style w:type="character" w:customStyle="1" w:styleId="Heading3Char">
    <w:name w:val="Heading 3 Char"/>
    <w:basedOn w:val="DefaultParagraphFont"/>
    <w:link w:val="Heading3"/>
    <w:rsid w:val="008348D2"/>
    <w:rPr>
      <w:rFonts w:ascii="CMU Serif Roman" w:eastAsia="Times New Roman" w:hAnsi="CMU Serif Roman" w:cs="Arial"/>
      <w:b/>
      <w:bCs/>
      <w:sz w:val="21"/>
      <w:szCs w:val="26"/>
      <w:lang w:val="en-GB"/>
    </w:rPr>
  </w:style>
  <w:style w:type="character" w:customStyle="1" w:styleId="Heading4Char">
    <w:name w:val="Heading 4 Char"/>
    <w:basedOn w:val="DefaultParagraphFont"/>
    <w:link w:val="Heading4"/>
    <w:uiPriority w:val="9"/>
    <w:rsid w:val="008012FA"/>
    <w:rPr>
      <w:rFonts w:ascii="CMU Serif Roman" w:eastAsiaTheme="majorEastAsia" w:hAnsi="CMU Serif Roman" w:cstheme="majorBidi"/>
      <w:b/>
      <w:bCs/>
      <w:iCs/>
      <w:sz w:val="21"/>
      <w:szCs w:val="24"/>
      <w:lang w:val="en-GB"/>
    </w:rPr>
  </w:style>
  <w:style w:type="paragraph" w:styleId="Footer">
    <w:name w:val="footer"/>
    <w:basedOn w:val="Normal"/>
    <w:link w:val="FooterChar"/>
    <w:semiHidden/>
    <w:rsid w:val="008012FA"/>
    <w:pPr>
      <w:tabs>
        <w:tab w:val="center" w:pos="4153"/>
        <w:tab w:val="right" w:pos="8306"/>
      </w:tabs>
    </w:pPr>
  </w:style>
  <w:style w:type="character" w:customStyle="1" w:styleId="FooterChar">
    <w:name w:val="Footer Char"/>
    <w:basedOn w:val="DefaultParagraphFont"/>
    <w:link w:val="Footer"/>
    <w:semiHidden/>
    <w:rsid w:val="008348D2"/>
    <w:rPr>
      <w:rFonts w:ascii="CMU Serif Roman" w:eastAsia="Times New Roman" w:hAnsi="CMU Serif Roman" w:cs="Times New Roman"/>
      <w:sz w:val="21"/>
      <w:szCs w:val="24"/>
      <w:lang w:val="en-GB"/>
    </w:rPr>
  </w:style>
  <w:style w:type="paragraph" w:customStyle="1" w:styleId="Firstparagraph">
    <w:name w:val="First paragraph"/>
    <w:basedOn w:val="Normal"/>
    <w:next w:val="Normal"/>
    <w:rsid w:val="008012FA"/>
    <w:pPr>
      <w:ind w:firstLine="0"/>
    </w:pPr>
  </w:style>
  <w:style w:type="character" w:styleId="PageNumber">
    <w:name w:val="page number"/>
    <w:basedOn w:val="DefaultParagraphFont"/>
    <w:semiHidden/>
    <w:rsid w:val="008012FA"/>
  </w:style>
  <w:style w:type="paragraph" w:styleId="Header">
    <w:name w:val="header"/>
    <w:basedOn w:val="Normal"/>
    <w:link w:val="HeaderChar"/>
    <w:semiHidden/>
    <w:rsid w:val="008012FA"/>
    <w:pPr>
      <w:tabs>
        <w:tab w:val="center" w:pos="4153"/>
        <w:tab w:val="right" w:pos="8306"/>
      </w:tabs>
    </w:pPr>
  </w:style>
  <w:style w:type="character" w:customStyle="1" w:styleId="HeaderChar">
    <w:name w:val="Header Char"/>
    <w:basedOn w:val="DefaultParagraphFont"/>
    <w:link w:val="Header"/>
    <w:semiHidden/>
    <w:rsid w:val="008348D2"/>
    <w:rPr>
      <w:rFonts w:ascii="CMU Serif Roman" w:eastAsia="Times New Roman" w:hAnsi="CMU Serif Roman" w:cs="Times New Roman"/>
      <w:sz w:val="21"/>
      <w:szCs w:val="24"/>
      <w:lang w:val="en-GB"/>
    </w:rPr>
  </w:style>
  <w:style w:type="paragraph" w:styleId="Caption">
    <w:name w:val="caption"/>
    <w:basedOn w:val="Normal"/>
    <w:next w:val="Normal"/>
    <w:uiPriority w:val="35"/>
    <w:unhideWhenUsed/>
    <w:qFormat/>
    <w:rsid w:val="008012FA"/>
    <w:rPr>
      <w:bCs/>
      <w:sz w:val="20"/>
      <w:szCs w:val="20"/>
    </w:rPr>
  </w:style>
  <w:style w:type="paragraph" w:styleId="Title">
    <w:name w:val="Title"/>
    <w:basedOn w:val="Normal"/>
    <w:next w:val="Normal"/>
    <w:link w:val="TitleChar"/>
    <w:uiPriority w:val="10"/>
    <w:qFormat/>
    <w:rsid w:val="008012FA"/>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8012FA"/>
    <w:rPr>
      <w:rFonts w:ascii="CMU Serif Roman" w:eastAsiaTheme="majorEastAsia" w:hAnsi="CMU Serif Roman" w:cstheme="majorBidi"/>
      <w:b/>
      <w:bCs/>
      <w:kern w:val="28"/>
      <w:sz w:val="32"/>
      <w:szCs w:val="32"/>
      <w:lang w:val="en-GB"/>
    </w:rPr>
  </w:style>
  <w:style w:type="paragraph" w:styleId="TOCHeading">
    <w:name w:val="TOC Heading"/>
    <w:basedOn w:val="Heading1"/>
    <w:next w:val="Normal"/>
    <w:uiPriority w:val="39"/>
    <w:unhideWhenUsed/>
    <w:qFormat/>
    <w:rsid w:val="008012FA"/>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8012FA"/>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8012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2FA"/>
    <w:rPr>
      <w:rFonts w:ascii="Lucida Grande" w:eastAsia="Times New Roman" w:hAnsi="Lucida Grande" w:cs="Lucida Grande"/>
      <w:sz w:val="18"/>
      <w:szCs w:val="18"/>
      <w:lang w:val="en-GB"/>
    </w:rPr>
  </w:style>
  <w:style w:type="paragraph" w:styleId="TOC2">
    <w:name w:val="toc 2"/>
    <w:basedOn w:val="Normal"/>
    <w:next w:val="Normal"/>
    <w:autoRedefine/>
    <w:uiPriority w:val="39"/>
    <w:unhideWhenUsed/>
    <w:rsid w:val="008012FA"/>
    <w:pPr>
      <w:ind w:left="210"/>
      <w:jc w:val="left"/>
    </w:pPr>
    <w:rPr>
      <w:rFonts w:asciiTheme="minorHAnsi" w:hAnsiTheme="minorHAnsi"/>
      <w:b/>
      <w:szCs w:val="22"/>
    </w:rPr>
  </w:style>
  <w:style w:type="paragraph" w:styleId="TOC3">
    <w:name w:val="toc 3"/>
    <w:basedOn w:val="Normal"/>
    <w:next w:val="Normal"/>
    <w:autoRedefine/>
    <w:uiPriority w:val="39"/>
    <w:unhideWhenUsed/>
    <w:rsid w:val="008012FA"/>
    <w:pPr>
      <w:ind w:left="420"/>
      <w:jc w:val="left"/>
    </w:pPr>
    <w:rPr>
      <w:rFonts w:asciiTheme="minorHAnsi" w:hAnsiTheme="minorHAnsi"/>
      <w:szCs w:val="22"/>
    </w:rPr>
  </w:style>
  <w:style w:type="paragraph" w:styleId="TOC4">
    <w:name w:val="toc 4"/>
    <w:basedOn w:val="Normal"/>
    <w:next w:val="Normal"/>
    <w:autoRedefine/>
    <w:uiPriority w:val="39"/>
    <w:unhideWhenUsed/>
    <w:rsid w:val="008012FA"/>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8012FA"/>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8012FA"/>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8012FA"/>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8012FA"/>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8012FA"/>
    <w:pPr>
      <w:ind w:left="1680"/>
      <w:jc w:val="left"/>
    </w:pPr>
    <w:rPr>
      <w:rFonts w:asciiTheme="minorHAnsi" w:hAnsiTheme="minorHAnsi"/>
      <w:sz w:val="20"/>
      <w:szCs w:val="20"/>
    </w:rPr>
  </w:style>
  <w:style w:type="paragraph" w:styleId="ListParagraph">
    <w:name w:val="List Paragraph"/>
    <w:basedOn w:val="Normal"/>
    <w:uiPriority w:val="34"/>
    <w:qFormat/>
    <w:rsid w:val="00FE20A2"/>
    <w:pPr>
      <w:ind w:left="720"/>
      <w:contextualSpacing/>
    </w:pPr>
  </w:style>
  <w:style w:type="paragraph" w:styleId="NormalWeb">
    <w:name w:val="Normal (Web)"/>
    <w:basedOn w:val="Normal"/>
    <w:uiPriority w:val="99"/>
    <w:semiHidden/>
    <w:unhideWhenUsed/>
    <w:rsid w:val="0064514F"/>
    <w:pPr>
      <w:spacing w:before="100" w:beforeAutospacing="1" w:after="100" w:afterAutospacing="1" w:line="240" w:lineRule="auto"/>
      <w:ind w:firstLine="0"/>
      <w:jc w:val="left"/>
    </w:pPr>
    <w:rPr>
      <w:rFonts w:ascii="Times New Roman" w:hAnsi="Times New Roman"/>
      <w:sz w:val="24"/>
      <w:lang w:val="en-US"/>
    </w:rPr>
  </w:style>
  <w:style w:type="paragraph" w:styleId="NoSpacing">
    <w:name w:val="No Spacing"/>
    <w:uiPriority w:val="1"/>
    <w:qFormat/>
    <w:rsid w:val="006E252D"/>
    <w:pPr>
      <w:spacing w:after="0" w:line="240" w:lineRule="auto"/>
      <w:ind w:firstLine="340"/>
      <w:jc w:val="both"/>
    </w:pPr>
    <w:rPr>
      <w:rFonts w:ascii="CMU Serif Roman" w:eastAsia="Times New Roman" w:hAnsi="CMU Serif Roman" w:cs="Times New Roman"/>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1997">
      <w:bodyDiv w:val="1"/>
      <w:marLeft w:val="0"/>
      <w:marRight w:val="0"/>
      <w:marTop w:val="0"/>
      <w:marBottom w:val="0"/>
      <w:divBdr>
        <w:top w:val="none" w:sz="0" w:space="0" w:color="auto"/>
        <w:left w:val="none" w:sz="0" w:space="0" w:color="auto"/>
        <w:bottom w:val="none" w:sz="0" w:space="0" w:color="auto"/>
        <w:right w:val="none" w:sz="0" w:space="0" w:color="auto"/>
      </w:divBdr>
    </w:div>
    <w:div w:id="1776553573">
      <w:bodyDiv w:val="1"/>
      <w:marLeft w:val="0"/>
      <w:marRight w:val="0"/>
      <w:marTop w:val="0"/>
      <w:marBottom w:val="0"/>
      <w:divBdr>
        <w:top w:val="none" w:sz="0" w:space="0" w:color="auto"/>
        <w:left w:val="none" w:sz="0" w:space="0" w:color="auto"/>
        <w:bottom w:val="none" w:sz="0" w:space="0" w:color="auto"/>
        <w:right w:val="none" w:sz="0" w:space="0" w:color="auto"/>
      </w:divBdr>
      <w:divsChild>
        <w:div w:id="1581519125">
          <w:marLeft w:val="0"/>
          <w:marRight w:val="0"/>
          <w:marTop w:val="0"/>
          <w:marBottom w:val="0"/>
          <w:divBdr>
            <w:top w:val="none" w:sz="0" w:space="0" w:color="auto"/>
            <w:left w:val="none" w:sz="0" w:space="0" w:color="auto"/>
            <w:bottom w:val="none" w:sz="0" w:space="0" w:color="auto"/>
            <w:right w:val="none" w:sz="0" w:space="0" w:color="auto"/>
          </w:divBdr>
          <w:divsChild>
            <w:div w:id="440416789">
              <w:marLeft w:val="0"/>
              <w:marRight w:val="0"/>
              <w:marTop w:val="0"/>
              <w:marBottom w:val="0"/>
              <w:divBdr>
                <w:top w:val="none" w:sz="0" w:space="0" w:color="auto"/>
                <w:left w:val="none" w:sz="0" w:space="0" w:color="auto"/>
                <w:bottom w:val="none" w:sz="0" w:space="0" w:color="auto"/>
                <w:right w:val="none" w:sz="0" w:space="0" w:color="auto"/>
              </w:divBdr>
              <w:divsChild>
                <w:div w:id="452940004">
                  <w:marLeft w:val="0"/>
                  <w:marRight w:val="150"/>
                  <w:marTop w:val="0"/>
                  <w:marBottom w:val="0"/>
                  <w:divBdr>
                    <w:top w:val="none" w:sz="0" w:space="0" w:color="auto"/>
                    <w:left w:val="none" w:sz="0" w:space="0" w:color="auto"/>
                    <w:bottom w:val="none" w:sz="0" w:space="0" w:color="auto"/>
                    <w:right w:val="none" w:sz="0" w:space="0" w:color="auto"/>
                  </w:divBdr>
                  <w:divsChild>
                    <w:div w:id="10558119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3172">
      <w:bodyDiv w:val="1"/>
      <w:marLeft w:val="0"/>
      <w:marRight w:val="0"/>
      <w:marTop w:val="0"/>
      <w:marBottom w:val="0"/>
      <w:divBdr>
        <w:top w:val="none" w:sz="0" w:space="0" w:color="auto"/>
        <w:left w:val="none" w:sz="0" w:space="0" w:color="auto"/>
        <w:bottom w:val="none" w:sz="0" w:space="0" w:color="auto"/>
        <w:right w:val="none" w:sz="0" w:space="0" w:color="auto"/>
      </w:divBdr>
      <w:divsChild>
        <w:div w:id="1585650236">
          <w:marLeft w:val="0"/>
          <w:marRight w:val="0"/>
          <w:marTop w:val="0"/>
          <w:marBottom w:val="0"/>
          <w:divBdr>
            <w:top w:val="none" w:sz="0" w:space="0" w:color="auto"/>
            <w:left w:val="none" w:sz="0" w:space="0" w:color="auto"/>
            <w:bottom w:val="none" w:sz="0" w:space="0" w:color="auto"/>
            <w:right w:val="none" w:sz="0" w:space="0" w:color="auto"/>
          </w:divBdr>
          <w:divsChild>
            <w:div w:id="361126057">
              <w:marLeft w:val="0"/>
              <w:marRight w:val="0"/>
              <w:marTop w:val="0"/>
              <w:marBottom w:val="0"/>
              <w:divBdr>
                <w:top w:val="none" w:sz="0" w:space="0" w:color="auto"/>
                <w:left w:val="none" w:sz="0" w:space="0" w:color="auto"/>
                <w:bottom w:val="none" w:sz="0" w:space="0" w:color="auto"/>
                <w:right w:val="none" w:sz="0" w:space="0" w:color="auto"/>
              </w:divBdr>
              <w:divsChild>
                <w:div w:id="1221474747">
                  <w:marLeft w:val="0"/>
                  <w:marRight w:val="150"/>
                  <w:marTop w:val="0"/>
                  <w:marBottom w:val="0"/>
                  <w:divBdr>
                    <w:top w:val="none" w:sz="0" w:space="0" w:color="auto"/>
                    <w:left w:val="none" w:sz="0" w:space="0" w:color="auto"/>
                    <w:bottom w:val="none" w:sz="0" w:space="0" w:color="auto"/>
                    <w:right w:val="none" w:sz="0" w:space="0" w:color="auto"/>
                  </w:divBdr>
                  <w:divsChild>
                    <w:div w:id="15508013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4609">
      <w:bodyDiv w:val="1"/>
      <w:marLeft w:val="0"/>
      <w:marRight w:val="0"/>
      <w:marTop w:val="0"/>
      <w:marBottom w:val="0"/>
      <w:divBdr>
        <w:top w:val="none" w:sz="0" w:space="0" w:color="auto"/>
        <w:left w:val="none" w:sz="0" w:space="0" w:color="auto"/>
        <w:bottom w:val="none" w:sz="0" w:space="0" w:color="auto"/>
        <w:right w:val="none" w:sz="0" w:space="0" w:color="auto"/>
      </w:divBdr>
      <w:divsChild>
        <w:div w:id="532691792">
          <w:marLeft w:val="0"/>
          <w:marRight w:val="0"/>
          <w:marTop w:val="0"/>
          <w:marBottom w:val="0"/>
          <w:divBdr>
            <w:top w:val="none" w:sz="0" w:space="0" w:color="auto"/>
            <w:left w:val="none" w:sz="0" w:space="0" w:color="auto"/>
            <w:bottom w:val="none" w:sz="0" w:space="0" w:color="auto"/>
            <w:right w:val="none" w:sz="0" w:space="0" w:color="auto"/>
          </w:divBdr>
          <w:divsChild>
            <w:div w:id="1344437014">
              <w:marLeft w:val="0"/>
              <w:marRight w:val="0"/>
              <w:marTop w:val="0"/>
              <w:marBottom w:val="0"/>
              <w:divBdr>
                <w:top w:val="none" w:sz="0" w:space="0" w:color="auto"/>
                <w:left w:val="none" w:sz="0" w:space="0" w:color="auto"/>
                <w:bottom w:val="none" w:sz="0" w:space="0" w:color="auto"/>
                <w:right w:val="none" w:sz="0" w:space="0" w:color="auto"/>
              </w:divBdr>
              <w:divsChild>
                <w:div w:id="1680497454">
                  <w:marLeft w:val="0"/>
                  <w:marRight w:val="150"/>
                  <w:marTop w:val="0"/>
                  <w:marBottom w:val="0"/>
                  <w:divBdr>
                    <w:top w:val="none" w:sz="0" w:space="0" w:color="auto"/>
                    <w:left w:val="none" w:sz="0" w:space="0" w:color="auto"/>
                    <w:bottom w:val="none" w:sz="0" w:space="0" w:color="auto"/>
                    <w:right w:val="none" w:sz="0" w:space="0" w:color="auto"/>
                  </w:divBdr>
                  <w:divsChild>
                    <w:div w:id="1002438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1475\AppData\Roaming\Microsoft\Template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06F6-B422-4C15-BCE4-6CC3C88C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966</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Jordan</dc:creator>
  <cp:keywords/>
  <dc:description/>
  <cp:lastModifiedBy>Calum Jordan</cp:lastModifiedBy>
  <cp:revision>14</cp:revision>
  <dcterms:created xsi:type="dcterms:W3CDTF">2022-03-07T11:54:00Z</dcterms:created>
  <dcterms:modified xsi:type="dcterms:W3CDTF">2022-03-10T21:18:00Z</dcterms:modified>
</cp:coreProperties>
</file>